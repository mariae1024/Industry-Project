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07C6C" w:rsidP="00913946">
            <w:pPr>
              <w:pStyle w:val="Title"/>
            </w:pPr>
            <w:r>
              <w:t>Gurinder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Nanda</w:t>
            </w:r>
          </w:p>
          <w:p w:rsidR="00692703" w:rsidRPr="00CF1A49" w:rsidRDefault="00107C6C" w:rsidP="00913946">
            <w:pPr>
              <w:pStyle w:val="ContactInfo"/>
              <w:contextualSpacing w:val="0"/>
            </w:pPr>
            <w:r w:rsidRPr="000E666A">
              <w:rPr>
                <w:rFonts w:eastAsia="Times New Roman" w:cstheme="minorHAnsi"/>
              </w:rPr>
              <w:t>37 Byron Avenue</w:t>
            </w:r>
            <w:r>
              <w:rPr>
                <w:rFonts w:eastAsia="Times New Roman" w:cstheme="minorHAnsi"/>
              </w:rPr>
              <w:t>, Takapuna, Auckland, 0622</w:t>
            </w:r>
            <w:r w:rsidRPr="000E666A">
              <w:rPr>
                <w:rFonts w:eastAsia="Times New Roman" w:cstheme="minorHAnsi"/>
              </w:rPr>
              <w:t xml:space="preserve"> 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369A1DB4B144DB8B0D5462140283E2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7BFD50B4823447AF9942B15F99A54D5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>
              <w:t>: +64223299794</w:t>
            </w:r>
          </w:p>
          <w:p w:rsidR="00107C6C" w:rsidRDefault="00893764" w:rsidP="00107C6C">
            <w:pPr>
              <w:ind w:left="144"/>
              <w:jc w:val="center"/>
              <w:rPr>
                <w:rFonts w:eastAsia="Times New Roman" w:cstheme="minorHAnsi"/>
                <w:color w:val="D44500"/>
              </w:rPr>
            </w:pPr>
            <w:sdt>
              <w:sdtPr>
                <w:alias w:val="Enter email:"/>
                <w:tag w:val="Enter email:"/>
                <w:id w:val="1154873695"/>
                <w:placeholder>
                  <w:docPart w:val="1506AF6FE0214B99A4AAAA4A1CA6E1C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107C6C">
              <w:t xml:space="preserve">: </w:t>
            </w:r>
            <w:r w:rsidR="00107C6C" w:rsidRPr="000E666A">
              <w:rPr>
                <w:rFonts w:eastAsia="Times New Roman" w:cstheme="minorHAnsi"/>
                <w:color w:val="1155CC"/>
                <w:u w:val="single" w:color="1155CC"/>
              </w:rPr>
              <w:t>lovey_nanda2000@yahoo.com</w:t>
            </w:r>
            <w:r w:rsidR="00107C6C" w:rsidRPr="000E666A">
              <w:rPr>
                <w:rFonts w:eastAsia="Times New Roman" w:cstheme="minorHAnsi"/>
                <w:color w:val="D44500"/>
              </w:rPr>
              <w:t xml:space="preserve"> </w:t>
            </w:r>
          </w:p>
          <w:p w:rsidR="00692703" w:rsidRPr="00107C6C" w:rsidRDefault="00893764" w:rsidP="00107C6C">
            <w:pPr>
              <w:ind w:left="144"/>
              <w:jc w:val="center"/>
              <w:rPr>
                <w:rFonts w:eastAsia="Times New Roman" w:cstheme="minorHAnsi"/>
                <w:color w:val="D44500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3029EBEE976E4C4FB53938561EF83B4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107C6C">
              <w:t xml:space="preserve">: </w:t>
            </w:r>
            <w:hyperlink r:id="rId7" w:history="1">
              <w:r w:rsidR="00107C6C" w:rsidRPr="000E666A">
                <w:rPr>
                  <w:rStyle w:val="Hyperlink"/>
                  <w:rFonts w:cstheme="minorHAnsi"/>
                  <w:bdr w:val="none" w:sz="0" w:space="0" w:color="auto" w:frame="1"/>
                  <w:shd w:val="clear" w:color="auto" w:fill="FFFFFF"/>
                </w:rPr>
                <w:t>www.linkedin.com/in/gurinder-nanda-a2232974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07C6C" w:rsidRPr="00B72413" w:rsidRDefault="00107C6C" w:rsidP="00107C6C">
            <w:pPr>
              <w:shd w:val="clear" w:color="auto" w:fill="FFFFFF" w:themeFill="background1"/>
              <w:tabs>
                <w:tab w:val="left" w:pos="1068"/>
              </w:tabs>
              <w:jc w:val="both"/>
              <w:rPr>
                <w:rFonts w:cstheme="minorHAnsi"/>
              </w:rPr>
            </w:pPr>
            <w:r w:rsidRPr="00B72413">
              <w:rPr>
                <w:rFonts w:eastAsia="Times New Roman" w:cstheme="minorHAnsi"/>
              </w:rPr>
              <w:t xml:space="preserve">To use my skills, experience and adaptability to obtain a </w:t>
            </w:r>
            <w:r>
              <w:rPr>
                <w:rFonts w:eastAsia="Times New Roman" w:cstheme="minorHAnsi"/>
              </w:rPr>
              <w:t>r</w:t>
            </w:r>
            <w:r w:rsidRPr="00B72413">
              <w:rPr>
                <w:rFonts w:eastAsia="Times New Roman" w:cstheme="minorHAnsi"/>
              </w:rPr>
              <w:t>ole</w:t>
            </w:r>
            <w:r>
              <w:rPr>
                <w:rFonts w:eastAsia="Times New Roman" w:cstheme="minorHAnsi"/>
              </w:rPr>
              <w:t xml:space="preserve"> as Front End Developer</w:t>
            </w:r>
            <w:r w:rsidR="00613B33">
              <w:rPr>
                <w:rFonts w:eastAsia="Times New Roman" w:cstheme="minorHAnsi"/>
              </w:rPr>
              <w:t xml:space="preserve"> (Entry level)</w:t>
            </w:r>
            <w:r w:rsidRPr="00B72413">
              <w:rPr>
                <w:rFonts w:eastAsia="Times New Roman" w:cstheme="minorHAnsi"/>
              </w:rPr>
              <w:t xml:space="preserve"> where I am constantly challenged. My greatest strength is my ability to adapt to new environments and be functional quickly.</w:t>
            </w:r>
          </w:p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89376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93C77D94BB94B8EBEE06EC5641254A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07C6C" w:rsidP="001D0BF1">
            <w:pPr>
              <w:pStyle w:val="Heading3"/>
              <w:contextualSpacing w:val="0"/>
              <w:outlineLvl w:val="2"/>
            </w:pPr>
            <w:r>
              <w:rPr>
                <w:rFonts w:eastAsia="Times New Roman" w:cstheme="minorHAnsi"/>
                <w:color w:val="666666"/>
              </w:rPr>
              <w:t>August</w:t>
            </w:r>
            <w:r w:rsidRPr="000E666A">
              <w:rPr>
                <w:rFonts w:eastAsia="Times New Roman" w:cstheme="minorHAnsi"/>
                <w:color w:val="666666"/>
              </w:rPr>
              <w:t xml:space="preserve"> 2019 – Present, AUCKLAND</w:t>
            </w:r>
          </w:p>
          <w:p w:rsidR="001D0BF1" w:rsidRPr="00CF1A49" w:rsidRDefault="00107C6C" w:rsidP="001D0BF1">
            <w:pPr>
              <w:pStyle w:val="Heading2"/>
              <w:contextualSpacing w:val="0"/>
              <w:outlineLvl w:val="1"/>
            </w:pPr>
            <w:r w:rsidRPr="00077194">
              <w:rPr>
                <w:rFonts w:eastAsia="Times New Roman" w:cstheme="minorHAnsi"/>
              </w:rPr>
              <w:t>WordPress Front End Dev (Voluntary)</w:t>
            </w:r>
            <w:r w:rsidR="001D0BF1" w:rsidRPr="00CF1A49">
              <w:t xml:space="preserve">, </w:t>
            </w:r>
            <w:r>
              <w:rPr>
                <w:rFonts w:eastAsia="Times New Roman" w:cstheme="minorHAnsi"/>
              </w:rPr>
              <w:t>Aspire2International</w:t>
            </w:r>
          </w:p>
          <w:p w:rsidR="00107C6C" w:rsidRPr="00107C6C" w:rsidRDefault="00107C6C" w:rsidP="00107C6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b/>
              </w:rPr>
            </w:pPr>
            <w:r w:rsidRPr="00107C6C">
              <w:rPr>
                <w:rFonts w:eastAsia="Times New Roman" w:cstheme="minorHAnsi"/>
              </w:rPr>
              <w:t>Developed custom</w:t>
            </w:r>
            <w:r>
              <w:rPr>
                <w:rFonts w:eastAsia="Times New Roman" w:cstheme="minorHAnsi"/>
                <w:b/>
              </w:rPr>
              <w:t xml:space="preserve"> </w:t>
            </w:r>
            <w:r>
              <w:rPr>
                <w:rFonts w:eastAsia="Times New Roman" w:cstheme="minorHAnsi"/>
              </w:rPr>
              <w:t>WordPress page that ensured easy navigation and user-friendly design.</w:t>
            </w:r>
          </w:p>
          <w:p w:rsidR="00107C6C" w:rsidRPr="0017065C" w:rsidRDefault="00107C6C" w:rsidP="00107C6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b/>
              </w:rPr>
            </w:pPr>
            <w:r w:rsidRPr="0017065C">
              <w:rPr>
                <w:rFonts w:eastAsia="Times New Roman" w:cstheme="minorHAnsi"/>
              </w:rPr>
              <w:t>getting the old content from current website</w:t>
            </w:r>
            <w:r>
              <w:rPr>
                <w:rFonts w:eastAsia="Times New Roman" w:cstheme="minorHAnsi"/>
              </w:rPr>
              <w:t xml:space="preserve"> and </w:t>
            </w:r>
            <w:r w:rsidRPr="0017065C">
              <w:rPr>
                <w:rFonts w:eastAsia="Times New Roman"/>
              </w:rPr>
              <w:t>putting it into a special editor access in WordPress, for upcoming website</w:t>
            </w:r>
          </w:p>
          <w:p w:rsidR="001E3120" w:rsidRPr="00107C6C" w:rsidRDefault="00107C6C" w:rsidP="001D0BF1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b/>
              </w:rPr>
            </w:pPr>
            <w:r>
              <w:rPr>
                <w:rFonts w:cstheme="minorHAnsi"/>
                <w:shd w:val="clear" w:color="auto" w:fill="FFFFFF"/>
              </w:rPr>
              <w:t>Coming up with new design ideas for the website to make it look better.</w:t>
            </w:r>
          </w:p>
          <w:p w:rsidR="00107C6C" w:rsidRPr="00107C6C" w:rsidRDefault="00107C6C" w:rsidP="00107C6C">
            <w:pPr>
              <w:pStyle w:val="ListParagraph"/>
              <w:ind w:left="780"/>
              <w:rPr>
                <w:rFonts w:eastAsia="Times New Roman" w:cstheme="minorHAnsi"/>
                <w:b/>
              </w:rPr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107C6C" w:rsidRDefault="00107C6C" w:rsidP="00F61DF9">
            <w:pPr>
              <w:pStyle w:val="Heading2"/>
              <w:contextualSpacing w:val="0"/>
              <w:outlineLvl w:val="1"/>
              <w:rPr>
                <w:rFonts w:eastAsia="Times New Roman" w:cstheme="minorHAnsi"/>
                <w:color w:val="666666"/>
              </w:rPr>
            </w:pPr>
            <w:r w:rsidRPr="000E666A">
              <w:rPr>
                <w:rFonts w:eastAsia="Times New Roman" w:cstheme="minorHAnsi"/>
                <w:color w:val="666666"/>
              </w:rPr>
              <w:t xml:space="preserve">July 2019 – Present, AUCKLAND </w:t>
            </w:r>
          </w:p>
          <w:p w:rsidR="00F61DF9" w:rsidRPr="00CF1A49" w:rsidRDefault="00107C6C" w:rsidP="00F61DF9">
            <w:pPr>
              <w:pStyle w:val="Heading2"/>
              <w:contextualSpacing w:val="0"/>
              <w:outlineLvl w:val="1"/>
            </w:pPr>
            <w:r w:rsidRPr="00BD4A60">
              <w:rPr>
                <w:rFonts w:eastAsia="Times New Roman" w:cstheme="minorHAnsi"/>
              </w:rPr>
              <w:t>Service Deli Assistant</w:t>
            </w:r>
            <w:r>
              <w:rPr>
                <w:rFonts w:eastAsia="Times New Roman" w:cstheme="minorHAnsi"/>
              </w:rPr>
              <w:t xml:space="preserve"> (Part-Time)</w:t>
            </w:r>
            <w:r w:rsidR="00F61DF9" w:rsidRPr="00CF1A49">
              <w:t xml:space="preserve">, </w:t>
            </w:r>
            <w:r w:rsidRPr="00BD4A60">
              <w:rPr>
                <w:rFonts w:eastAsia="Times New Roman" w:cstheme="minorHAnsi"/>
              </w:rPr>
              <w:t>Countdown Supermarket</w:t>
            </w:r>
          </w:p>
          <w:p w:rsidR="00107C6C" w:rsidRPr="000E666A" w:rsidRDefault="00107C6C" w:rsidP="00107C6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b/>
              </w:rPr>
            </w:pPr>
            <w:r w:rsidRPr="000E666A">
              <w:rPr>
                <w:rFonts w:cstheme="minorHAnsi"/>
                <w:shd w:val="clear" w:color="auto" w:fill="FFFFFF"/>
              </w:rPr>
              <w:t>Abide by company policies and procedures in relation to Occupational Health and Safety (OH&amp;S) and Food Safety to ensure a safe working environment for customers, staff and contractors</w:t>
            </w:r>
          </w:p>
          <w:p w:rsidR="00107C6C" w:rsidRPr="00107C6C" w:rsidRDefault="00107C6C" w:rsidP="00107C6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b/>
              </w:rPr>
            </w:pPr>
            <w:r w:rsidRPr="000E666A">
              <w:rPr>
                <w:rFonts w:cstheme="minorHAnsi"/>
                <w:shd w:val="clear" w:color="auto" w:fill="FFFFFF"/>
              </w:rPr>
              <w:t>Receiving stock, merchandising and managing of stock orders to company specified guidelines and budgets</w:t>
            </w:r>
          </w:p>
          <w:p w:rsidR="00107C6C" w:rsidRPr="000E666A" w:rsidRDefault="00107C6C" w:rsidP="00107C6C">
            <w:pPr>
              <w:pStyle w:val="ListParagraph"/>
              <w:ind w:left="780"/>
              <w:rPr>
                <w:rFonts w:eastAsia="Times New Roman" w:cstheme="minorHAnsi"/>
                <w:b/>
              </w:rPr>
            </w:pPr>
          </w:p>
          <w:p w:rsidR="00F61DF9" w:rsidRDefault="00F61DF9" w:rsidP="00F61DF9"/>
          <w:p w:rsidR="00107C6C" w:rsidRDefault="00107C6C" w:rsidP="00107C6C">
            <w:pPr>
              <w:pStyle w:val="Heading2"/>
              <w:contextualSpacing w:val="0"/>
              <w:outlineLvl w:val="1"/>
              <w:rPr>
                <w:rFonts w:eastAsia="Times New Roman" w:cstheme="minorHAnsi"/>
                <w:color w:val="666666"/>
              </w:rPr>
            </w:pPr>
            <w:r>
              <w:rPr>
                <w:rFonts w:eastAsia="Times New Roman" w:cstheme="minorHAnsi"/>
                <w:color w:val="666666"/>
              </w:rPr>
              <w:t>January</w:t>
            </w:r>
            <w:r w:rsidRPr="000E666A">
              <w:rPr>
                <w:rFonts w:eastAsia="Times New Roman" w:cstheme="minorHAnsi"/>
                <w:color w:val="666666"/>
              </w:rPr>
              <w:t xml:space="preserve"> 201</w:t>
            </w:r>
            <w:r>
              <w:rPr>
                <w:rFonts w:eastAsia="Times New Roman" w:cstheme="minorHAnsi"/>
                <w:color w:val="666666"/>
              </w:rPr>
              <w:t>9</w:t>
            </w:r>
            <w:r w:rsidRPr="000E666A">
              <w:rPr>
                <w:rFonts w:eastAsia="Times New Roman" w:cstheme="minorHAnsi"/>
                <w:color w:val="666666"/>
              </w:rPr>
              <w:t xml:space="preserve"> –</w:t>
            </w:r>
            <w:r>
              <w:rPr>
                <w:rFonts w:eastAsia="Times New Roman" w:cstheme="minorHAnsi"/>
                <w:color w:val="666666"/>
              </w:rPr>
              <w:t xml:space="preserve"> July</w:t>
            </w:r>
            <w:r w:rsidRPr="000E666A">
              <w:rPr>
                <w:rFonts w:eastAsia="Times New Roman" w:cstheme="minorHAnsi"/>
                <w:color w:val="666666"/>
              </w:rPr>
              <w:t xml:space="preserve"> 201</w:t>
            </w:r>
            <w:r>
              <w:rPr>
                <w:rFonts w:eastAsia="Times New Roman" w:cstheme="minorHAnsi"/>
                <w:color w:val="666666"/>
              </w:rPr>
              <w:t>9</w:t>
            </w:r>
            <w:r w:rsidRPr="000E666A">
              <w:rPr>
                <w:rFonts w:eastAsia="Times New Roman" w:cstheme="minorHAnsi"/>
                <w:color w:val="666666"/>
              </w:rPr>
              <w:t xml:space="preserve">, AUCKLAND </w:t>
            </w:r>
          </w:p>
          <w:p w:rsidR="00107C6C" w:rsidRPr="00CF1A49" w:rsidRDefault="00107C6C" w:rsidP="00107C6C">
            <w:pPr>
              <w:pStyle w:val="Heading2"/>
              <w:contextualSpacing w:val="0"/>
              <w:outlineLvl w:val="1"/>
            </w:pPr>
            <w:r w:rsidRPr="00BD4A60">
              <w:rPr>
                <w:rFonts w:eastAsia="Times New Roman" w:cstheme="minorHAnsi"/>
              </w:rPr>
              <w:t>Concierge</w:t>
            </w:r>
            <w:r>
              <w:rPr>
                <w:rFonts w:eastAsia="Times New Roman" w:cstheme="minorHAnsi"/>
              </w:rPr>
              <w:t xml:space="preserve"> (Part-Time)</w:t>
            </w:r>
            <w:r w:rsidRPr="00CF1A49">
              <w:t xml:space="preserve">, </w:t>
            </w:r>
            <w:r w:rsidRPr="00BD4A60">
              <w:rPr>
                <w:rFonts w:eastAsia="Times New Roman" w:cstheme="minorHAnsi"/>
              </w:rPr>
              <w:t>The Sentinel</w:t>
            </w:r>
          </w:p>
          <w:p w:rsidR="00107C6C" w:rsidRPr="00107C6C" w:rsidRDefault="00107C6C" w:rsidP="00107C6C">
            <w:pPr>
              <w:pStyle w:val="ListParagraph"/>
              <w:numPr>
                <w:ilvl w:val="0"/>
                <w:numId w:val="15"/>
              </w:numPr>
              <w:spacing w:after="336" w:line="237" w:lineRule="auto"/>
              <w:rPr>
                <w:rFonts w:cstheme="minorHAnsi"/>
              </w:rPr>
            </w:pPr>
            <w:r w:rsidRPr="000E666A">
              <w:rPr>
                <w:rFonts w:eastAsia="Times New Roman" w:cstheme="minorHAnsi"/>
              </w:rPr>
              <w:t>Working closely with the Property Manager to ensure ongoing success of day to day operations and full understanding of Security System, fire evacuation policies and procedures, health and safety regulations.</w:t>
            </w:r>
            <w:r w:rsidRPr="00BD4A60">
              <w:rPr>
                <w:rFonts w:eastAsia="Times New Roman" w:cstheme="minorHAnsi"/>
                <w:sz w:val="20"/>
              </w:rPr>
              <w:t xml:space="preserve"> </w:t>
            </w:r>
          </w:p>
          <w:p w:rsidR="00107C6C" w:rsidRPr="00077194" w:rsidRDefault="00107C6C" w:rsidP="00107C6C">
            <w:pPr>
              <w:pStyle w:val="ListParagraph"/>
              <w:spacing w:after="336" w:line="237" w:lineRule="auto"/>
              <w:ind w:left="724"/>
              <w:rPr>
                <w:rFonts w:cstheme="minorHAnsi"/>
              </w:rPr>
            </w:pPr>
            <w:r w:rsidRPr="00BD4A60">
              <w:rPr>
                <w:rFonts w:eastAsia="Times New Roman" w:cstheme="minorHAnsi"/>
                <w:sz w:val="20"/>
              </w:rPr>
              <w:t xml:space="preserve"> </w:t>
            </w:r>
          </w:p>
          <w:p w:rsidR="00107C6C" w:rsidRDefault="00107C6C" w:rsidP="00107C6C">
            <w:pPr>
              <w:pStyle w:val="Heading2"/>
              <w:contextualSpacing w:val="0"/>
              <w:outlineLvl w:val="1"/>
              <w:rPr>
                <w:rFonts w:eastAsia="Times New Roman" w:cstheme="minorHAnsi"/>
                <w:color w:val="666666"/>
              </w:rPr>
            </w:pPr>
            <w:r>
              <w:rPr>
                <w:rFonts w:eastAsia="Times New Roman" w:cstheme="minorHAnsi"/>
                <w:color w:val="666666"/>
              </w:rPr>
              <w:t>FEBRUARY</w:t>
            </w:r>
            <w:r w:rsidRPr="000E666A">
              <w:rPr>
                <w:rFonts w:eastAsia="Times New Roman" w:cstheme="minorHAnsi"/>
                <w:color w:val="666666"/>
              </w:rPr>
              <w:t xml:space="preserve"> 201</w:t>
            </w:r>
            <w:r>
              <w:rPr>
                <w:rFonts w:eastAsia="Times New Roman" w:cstheme="minorHAnsi"/>
                <w:color w:val="666666"/>
              </w:rPr>
              <w:t>5</w:t>
            </w:r>
            <w:r w:rsidRPr="000E666A">
              <w:rPr>
                <w:rFonts w:eastAsia="Times New Roman" w:cstheme="minorHAnsi"/>
                <w:color w:val="666666"/>
              </w:rPr>
              <w:t xml:space="preserve"> –</w:t>
            </w:r>
            <w:r>
              <w:rPr>
                <w:rFonts w:eastAsia="Times New Roman" w:cstheme="minorHAnsi"/>
                <w:color w:val="666666"/>
              </w:rPr>
              <w:t xml:space="preserve"> december</w:t>
            </w:r>
            <w:r w:rsidRPr="000E666A">
              <w:rPr>
                <w:rFonts w:eastAsia="Times New Roman" w:cstheme="minorHAnsi"/>
                <w:color w:val="666666"/>
              </w:rPr>
              <w:t xml:space="preserve"> 201</w:t>
            </w:r>
            <w:r>
              <w:rPr>
                <w:rFonts w:eastAsia="Times New Roman" w:cstheme="minorHAnsi"/>
                <w:color w:val="666666"/>
              </w:rPr>
              <w:t>8</w:t>
            </w:r>
            <w:r w:rsidRPr="000E666A">
              <w:rPr>
                <w:rFonts w:eastAsia="Times New Roman" w:cstheme="minorHAnsi"/>
                <w:color w:val="666666"/>
              </w:rPr>
              <w:t xml:space="preserve">, AUCKLAND </w:t>
            </w:r>
          </w:p>
          <w:p w:rsidR="00107C6C" w:rsidRPr="00CF1A49" w:rsidRDefault="00107C6C" w:rsidP="00107C6C">
            <w:pPr>
              <w:pStyle w:val="Heading2"/>
              <w:contextualSpacing w:val="0"/>
              <w:outlineLvl w:val="1"/>
            </w:pPr>
            <w:r>
              <w:rPr>
                <w:rFonts w:eastAsia="Times New Roman" w:cstheme="minorHAnsi"/>
              </w:rPr>
              <w:t xml:space="preserve">Deputy Head </w:t>
            </w:r>
            <w:r w:rsidRPr="00BD4A60">
              <w:rPr>
                <w:rFonts w:eastAsia="Times New Roman" w:cstheme="minorHAnsi"/>
              </w:rPr>
              <w:t>Concierge</w:t>
            </w:r>
            <w:r>
              <w:rPr>
                <w:rFonts w:eastAsia="Times New Roman" w:cstheme="minorHAnsi"/>
              </w:rPr>
              <w:t xml:space="preserve"> (Full-Time)</w:t>
            </w:r>
            <w:r w:rsidRPr="00CF1A49">
              <w:t xml:space="preserve">, </w:t>
            </w:r>
            <w:r w:rsidRPr="00BD4A60">
              <w:rPr>
                <w:rFonts w:eastAsia="Times New Roman" w:cstheme="minorHAnsi"/>
              </w:rPr>
              <w:t>The Sentinel</w:t>
            </w:r>
          </w:p>
          <w:p w:rsidR="00107C6C" w:rsidRPr="00B61C58" w:rsidRDefault="00107C6C" w:rsidP="00107C6C">
            <w:pPr>
              <w:pStyle w:val="ListParagraph"/>
              <w:numPr>
                <w:ilvl w:val="0"/>
                <w:numId w:val="15"/>
              </w:numPr>
              <w:spacing w:after="336" w:line="237" w:lineRule="auto"/>
              <w:rPr>
                <w:rFonts w:cstheme="minorHAnsi"/>
              </w:rPr>
            </w:pPr>
            <w:r w:rsidRPr="000E666A">
              <w:rPr>
                <w:rFonts w:eastAsia="Times New Roman" w:cstheme="minorHAnsi"/>
              </w:rPr>
              <w:t>Working closely with the Property Manager to ensure ongoing success of day to day operations and full understanding of Security System, fire evacuation policies and procedures, health and safety regulations.</w:t>
            </w:r>
            <w:r w:rsidRPr="00BD4A60">
              <w:rPr>
                <w:rFonts w:eastAsia="Times New Roman" w:cstheme="minorHAnsi"/>
                <w:sz w:val="20"/>
              </w:rPr>
              <w:t xml:space="preserve">  </w:t>
            </w:r>
          </w:p>
          <w:p w:rsidR="00107C6C" w:rsidRDefault="00107C6C" w:rsidP="00107C6C">
            <w:pPr>
              <w:pStyle w:val="ListParagraph"/>
              <w:numPr>
                <w:ilvl w:val="0"/>
                <w:numId w:val="15"/>
              </w:numPr>
              <w:spacing w:after="336" w:line="237" w:lineRule="auto"/>
              <w:rPr>
                <w:rFonts w:eastAsia="Times New Roman" w:cstheme="minorHAnsi"/>
              </w:rPr>
            </w:pPr>
            <w:r w:rsidRPr="00B61C58">
              <w:rPr>
                <w:rFonts w:cstheme="minorHAnsi"/>
              </w:rPr>
              <w:t>Managing a team of 4 people</w:t>
            </w:r>
          </w:p>
          <w:p w:rsidR="00107C6C" w:rsidRDefault="00107C6C" w:rsidP="00107C6C">
            <w:pPr>
              <w:pStyle w:val="ListParagraph"/>
              <w:numPr>
                <w:ilvl w:val="0"/>
                <w:numId w:val="15"/>
              </w:numPr>
              <w:spacing w:after="336" w:line="237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Managing residents and their enquiries or problems, guests to the complex, tradesmen</w:t>
            </w:r>
          </w:p>
          <w:p w:rsidR="00107C6C" w:rsidRDefault="00107C6C" w:rsidP="00107C6C">
            <w:pPr>
              <w:pStyle w:val="ListParagraph"/>
              <w:numPr>
                <w:ilvl w:val="0"/>
                <w:numId w:val="15"/>
              </w:numPr>
              <w:spacing w:after="336" w:line="237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Also manage the building in the absence of building manager and had a limited Manager’s authority</w:t>
            </w:r>
            <w:r w:rsidRPr="00B61C58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from 5:00pm until the completion of shift.</w:t>
            </w:r>
          </w:p>
          <w:p w:rsidR="00107C6C" w:rsidRDefault="00107C6C" w:rsidP="00107C6C">
            <w:pPr>
              <w:pStyle w:val="ListParagraph"/>
              <w:spacing w:after="336" w:line="237" w:lineRule="auto"/>
              <w:ind w:left="724"/>
              <w:rPr>
                <w:rFonts w:eastAsia="Times New Roman" w:cstheme="minorHAnsi"/>
              </w:rPr>
            </w:pPr>
          </w:p>
          <w:p w:rsidR="00107C6C" w:rsidRDefault="00107C6C" w:rsidP="00107C6C">
            <w:pPr>
              <w:pStyle w:val="Heading2"/>
              <w:contextualSpacing w:val="0"/>
              <w:outlineLvl w:val="1"/>
              <w:rPr>
                <w:rFonts w:eastAsia="Times New Roman" w:cstheme="minorHAnsi"/>
                <w:color w:val="666666"/>
              </w:rPr>
            </w:pPr>
            <w:r>
              <w:rPr>
                <w:rFonts w:eastAsia="Times New Roman" w:cstheme="minorHAnsi"/>
                <w:color w:val="666666"/>
              </w:rPr>
              <w:t xml:space="preserve">june 2018 </w:t>
            </w:r>
            <w:r w:rsidRPr="000E666A">
              <w:rPr>
                <w:rFonts w:eastAsia="Times New Roman" w:cstheme="minorHAnsi"/>
                <w:color w:val="666666"/>
              </w:rPr>
              <w:t>–</w:t>
            </w:r>
            <w:r>
              <w:rPr>
                <w:rFonts w:eastAsia="Times New Roman" w:cstheme="minorHAnsi"/>
                <w:color w:val="666666"/>
              </w:rPr>
              <w:t xml:space="preserve"> January 2019, Auckland</w:t>
            </w:r>
            <w:r w:rsidRPr="000E666A">
              <w:rPr>
                <w:rFonts w:eastAsia="Times New Roman" w:cstheme="minorHAnsi"/>
                <w:color w:val="666666"/>
              </w:rPr>
              <w:t xml:space="preserve"> </w:t>
            </w:r>
          </w:p>
          <w:p w:rsidR="00107C6C" w:rsidRPr="00CF1A49" w:rsidRDefault="00107C6C" w:rsidP="00107C6C">
            <w:pPr>
              <w:pStyle w:val="Heading2"/>
              <w:contextualSpacing w:val="0"/>
              <w:outlineLvl w:val="1"/>
            </w:pPr>
            <w:r w:rsidRPr="00BD4A60">
              <w:rPr>
                <w:rFonts w:eastAsia="Times New Roman" w:cstheme="minorHAnsi"/>
              </w:rPr>
              <w:t>Digital Marketing (</w:t>
            </w:r>
            <w:r>
              <w:rPr>
                <w:rFonts w:eastAsia="Times New Roman" w:cstheme="minorHAnsi"/>
              </w:rPr>
              <w:t>Voluntary</w:t>
            </w:r>
            <w:r w:rsidRPr="00BD4A60">
              <w:rPr>
                <w:rFonts w:eastAsia="Times New Roman" w:cstheme="minorHAnsi"/>
              </w:rPr>
              <w:t>)</w:t>
            </w:r>
            <w:r w:rsidRPr="00CF1A49">
              <w:t xml:space="preserve">, </w:t>
            </w:r>
            <w:r>
              <w:t>Brand hype nutritions</w:t>
            </w:r>
          </w:p>
          <w:p w:rsidR="00107C6C" w:rsidRPr="00B72413" w:rsidRDefault="00107C6C" w:rsidP="00107C6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b/>
              </w:rPr>
            </w:pPr>
            <w:r w:rsidRPr="00B72413">
              <w:rPr>
                <w:rFonts w:cstheme="minorHAnsi"/>
                <w:shd w:val="clear" w:color="auto" w:fill="FFFFFF"/>
              </w:rPr>
              <w:t xml:space="preserve">Manage all social media profiles and doing daily posts on different social media platforms. </w:t>
            </w:r>
          </w:p>
          <w:p w:rsidR="00107C6C" w:rsidRPr="00B72413" w:rsidRDefault="00107C6C" w:rsidP="00107C6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b/>
              </w:rPr>
            </w:pPr>
            <w:r w:rsidRPr="00B72413">
              <w:rPr>
                <w:rFonts w:cstheme="minorHAnsi"/>
                <w:shd w:val="clear" w:color="auto" w:fill="FFFFFF"/>
              </w:rPr>
              <w:t>Manage CRM (Insightly) and creating spreadsheets for the organization.</w:t>
            </w:r>
          </w:p>
          <w:p w:rsidR="00DC38B7" w:rsidRDefault="00DC38B7" w:rsidP="00DC38B7">
            <w:pPr>
              <w:pStyle w:val="ListParagraph"/>
              <w:spacing w:after="336" w:line="237" w:lineRule="auto"/>
              <w:ind w:left="724"/>
              <w:rPr>
                <w:rFonts w:eastAsia="Times New Roman" w:cstheme="minorHAnsi"/>
              </w:rPr>
            </w:pPr>
          </w:p>
          <w:p w:rsidR="00DC38B7" w:rsidRDefault="00DC38B7" w:rsidP="00DC38B7">
            <w:pPr>
              <w:pStyle w:val="Heading2"/>
              <w:contextualSpacing w:val="0"/>
              <w:outlineLvl w:val="1"/>
              <w:rPr>
                <w:rFonts w:eastAsia="Times New Roman" w:cstheme="minorHAnsi"/>
                <w:color w:val="666666"/>
              </w:rPr>
            </w:pPr>
            <w:r>
              <w:rPr>
                <w:rFonts w:eastAsia="Times New Roman" w:cstheme="minorHAnsi"/>
                <w:color w:val="666666"/>
              </w:rPr>
              <w:t xml:space="preserve">january 2014 </w:t>
            </w:r>
            <w:r w:rsidRPr="000E666A">
              <w:rPr>
                <w:rFonts w:eastAsia="Times New Roman" w:cstheme="minorHAnsi"/>
                <w:color w:val="666666"/>
              </w:rPr>
              <w:t>–</w:t>
            </w:r>
            <w:r>
              <w:rPr>
                <w:rFonts w:eastAsia="Times New Roman" w:cstheme="minorHAnsi"/>
                <w:color w:val="666666"/>
              </w:rPr>
              <w:t xml:space="preserve"> FEBRUARY 2016, Auckland</w:t>
            </w:r>
            <w:r w:rsidRPr="000E666A">
              <w:rPr>
                <w:rFonts w:eastAsia="Times New Roman" w:cstheme="minorHAnsi"/>
                <w:color w:val="666666"/>
              </w:rPr>
              <w:t xml:space="preserve"> </w:t>
            </w:r>
          </w:p>
          <w:p w:rsidR="00DC38B7" w:rsidRPr="00CF1A49" w:rsidRDefault="00DC38B7" w:rsidP="00DC38B7">
            <w:pPr>
              <w:pStyle w:val="Heading2"/>
              <w:contextualSpacing w:val="0"/>
              <w:outlineLvl w:val="1"/>
            </w:pPr>
            <w:r w:rsidRPr="00BD4A60">
              <w:rPr>
                <w:rFonts w:eastAsia="Times New Roman" w:cstheme="minorHAnsi"/>
              </w:rPr>
              <w:t xml:space="preserve">Supervisor </w:t>
            </w:r>
            <w:r>
              <w:rPr>
                <w:rFonts w:eastAsia="Times New Roman" w:cstheme="minorHAnsi"/>
              </w:rPr>
              <w:t>(Part-Time</w:t>
            </w:r>
            <w:r w:rsidRPr="00BD4A60">
              <w:rPr>
                <w:rFonts w:eastAsia="Times New Roman" w:cstheme="minorHAnsi"/>
              </w:rPr>
              <w:t>)</w:t>
            </w:r>
            <w:r w:rsidRPr="00CF1A49">
              <w:t xml:space="preserve">, </w:t>
            </w:r>
            <w:r>
              <w:t>countdown supermarket</w:t>
            </w:r>
          </w:p>
          <w:p w:rsidR="00DC38B7" w:rsidRPr="000870FC" w:rsidRDefault="00DC38B7" w:rsidP="00DC38B7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/>
              </w:rPr>
            </w:pPr>
            <w:r w:rsidRPr="000E666A">
              <w:rPr>
                <w:rFonts w:eastAsia="Times New Roman" w:cstheme="minorHAnsi"/>
              </w:rPr>
              <w:t>Manage Auto-stocks, Achieving Sales target and boost sales, Health and safety management, Stock Management, Inventory control, Marketing of New products, Promotional Management, Roaster staff.</w:t>
            </w:r>
          </w:p>
          <w:p w:rsidR="00DC38B7" w:rsidRDefault="00DC38B7" w:rsidP="00DC38B7">
            <w:pPr>
              <w:pStyle w:val="ListParagraph"/>
              <w:spacing w:after="336" w:line="237" w:lineRule="auto"/>
              <w:ind w:left="724"/>
              <w:rPr>
                <w:rFonts w:eastAsia="Times New Roman" w:cstheme="minorHAnsi"/>
              </w:rPr>
            </w:pPr>
          </w:p>
          <w:p w:rsidR="00DC38B7" w:rsidRDefault="00DC38B7" w:rsidP="00DC38B7">
            <w:pPr>
              <w:pStyle w:val="Heading2"/>
              <w:contextualSpacing w:val="0"/>
              <w:outlineLvl w:val="1"/>
              <w:rPr>
                <w:rFonts w:eastAsia="Times New Roman" w:cstheme="minorHAnsi"/>
                <w:color w:val="666666"/>
              </w:rPr>
            </w:pPr>
            <w:r>
              <w:rPr>
                <w:rFonts w:eastAsia="Times New Roman" w:cstheme="minorHAnsi"/>
                <w:color w:val="666666"/>
              </w:rPr>
              <w:t xml:space="preserve">NOVEMBER 2012 </w:t>
            </w:r>
            <w:r w:rsidRPr="000E666A">
              <w:rPr>
                <w:rFonts w:eastAsia="Times New Roman" w:cstheme="minorHAnsi"/>
                <w:color w:val="666666"/>
              </w:rPr>
              <w:t>–</w:t>
            </w:r>
            <w:r>
              <w:rPr>
                <w:rFonts w:eastAsia="Times New Roman" w:cstheme="minorHAnsi"/>
                <w:color w:val="666666"/>
              </w:rPr>
              <w:t xml:space="preserve"> SEPTEMBER 2013, gHAZIABAD, INDIA</w:t>
            </w:r>
            <w:r w:rsidRPr="000E666A">
              <w:rPr>
                <w:rFonts w:eastAsia="Times New Roman" w:cstheme="minorHAnsi"/>
                <w:color w:val="666666"/>
              </w:rPr>
              <w:t xml:space="preserve"> </w:t>
            </w:r>
          </w:p>
          <w:p w:rsidR="00DC38B7" w:rsidRPr="00CF1A49" w:rsidRDefault="00DC38B7" w:rsidP="00DC38B7">
            <w:pPr>
              <w:pStyle w:val="Heading2"/>
              <w:contextualSpacing w:val="0"/>
              <w:outlineLvl w:val="1"/>
            </w:pPr>
            <w:r w:rsidRPr="00BD4A60">
              <w:rPr>
                <w:rFonts w:cstheme="minorHAnsi"/>
              </w:rPr>
              <w:t>IT Support Intern</w:t>
            </w:r>
            <w:r w:rsidRPr="00CF1A49">
              <w:t xml:space="preserve">, </w:t>
            </w:r>
            <w:r>
              <w:t>PROHUT IT SERVICES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>Responsible for maintaining system security and 2 company servers while providing IT support, to include planning, software and hardware configuration to end-users.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>Maintain DNS, DHCP, IIS, Remote Desktop Services, Print, Windows Deployment Services, and File Sharing (DFS) servers.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>Maintain all McAfee and Symantec antivirus applications and appliance, including and Secure Content Manager (SCM) (SPAM, Virus, and Content filtering of web and email traffic), and Symantec Antivirus.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>Follow SCCM build documentation.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>Deploy windows images developed by SCCM SME.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 xml:space="preserve">Managing AD, Groups &amp; Objects related to SCCM. 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 xml:space="preserve">In-place upgrade support. 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>Manage application packages using SCCM Admin console.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 xml:space="preserve">Post deployment task such as </w:t>
            </w:r>
            <w:proofErr w:type="spellStart"/>
            <w:r w:rsidRPr="00B72413">
              <w:rPr>
                <w:rFonts w:cstheme="minorHAnsi"/>
              </w:rPr>
              <w:t>ePO</w:t>
            </w:r>
            <w:proofErr w:type="spellEnd"/>
            <w:r w:rsidRPr="00B72413">
              <w:rPr>
                <w:rFonts w:cstheme="minorHAnsi"/>
              </w:rPr>
              <w:t>, Crowdstrike, Office, Profile setup.</w:t>
            </w:r>
          </w:p>
          <w:p w:rsidR="00DC38B7" w:rsidRPr="00B72413" w:rsidRDefault="00DC38B7" w:rsidP="00DC38B7">
            <w:pPr>
              <w:pStyle w:val="ListParagraph"/>
              <w:numPr>
                <w:ilvl w:val="0"/>
                <w:numId w:val="17"/>
              </w:numPr>
              <w:spacing w:after="101" w:line="237" w:lineRule="auto"/>
              <w:rPr>
                <w:rFonts w:cstheme="minorHAnsi"/>
              </w:rPr>
            </w:pPr>
            <w:r w:rsidRPr="00B72413">
              <w:rPr>
                <w:rFonts w:cstheme="minorHAnsi"/>
              </w:rPr>
              <w:t xml:space="preserve">Assisted Windows </w:t>
            </w:r>
            <w:proofErr w:type="spellStart"/>
            <w:r w:rsidRPr="00B72413">
              <w:rPr>
                <w:rFonts w:cstheme="minorHAnsi"/>
              </w:rPr>
              <w:t>Xp</w:t>
            </w:r>
            <w:proofErr w:type="spellEnd"/>
            <w:r w:rsidRPr="00B72413">
              <w:rPr>
                <w:rFonts w:cstheme="minorHAnsi"/>
              </w:rPr>
              <w:t xml:space="preserve"> to Windows 7 Deployment as a contactor. </w:t>
            </w:r>
          </w:p>
          <w:p w:rsidR="00107C6C" w:rsidRPr="00077194" w:rsidRDefault="00107C6C" w:rsidP="00107C6C">
            <w:pPr>
              <w:pStyle w:val="ListParagraph"/>
              <w:spacing w:after="336" w:line="237" w:lineRule="auto"/>
              <w:ind w:left="724"/>
              <w:rPr>
                <w:rFonts w:eastAsia="Times New Roman" w:cstheme="minorHAnsi"/>
              </w:rPr>
            </w:pPr>
          </w:p>
          <w:p w:rsidR="00107C6C" w:rsidRDefault="00107C6C" w:rsidP="00F61DF9"/>
          <w:p w:rsidR="00107C6C" w:rsidRDefault="00107C6C" w:rsidP="00F61DF9"/>
        </w:tc>
      </w:tr>
    </w:tbl>
    <w:sdt>
      <w:sdtPr>
        <w:alias w:val="Education:"/>
        <w:tag w:val="Education:"/>
        <w:id w:val="-1908763273"/>
        <w:placeholder>
          <w:docPart w:val="B5DDDC792926491FAD1FB510A487CB7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C38B7">
        <w:tc>
          <w:tcPr>
            <w:tcW w:w="9290" w:type="dxa"/>
          </w:tcPr>
          <w:p w:rsidR="001D0BF1" w:rsidRPr="00CF1A49" w:rsidRDefault="00DC38B7" w:rsidP="001D0BF1">
            <w:pPr>
              <w:pStyle w:val="Heading3"/>
              <w:contextualSpacing w:val="0"/>
              <w:outlineLvl w:val="2"/>
            </w:pPr>
            <w:r>
              <w:t xml:space="preserve">JANUARY 2019 </w:t>
            </w:r>
            <w:r w:rsidRPr="000E666A">
              <w:rPr>
                <w:rFonts w:eastAsia="Times New Roman" w:cstheme="minorHAnsi"/>
                <w:color w:val="666666"/>
              </w:rPr>
              <w:t>–</w:t>
            </w:r>
            <w:r>
              <w:rPr>
                <w:rFonts w:eastAsia="Times New Roman" w:cstheme="minorHAnsi"/>
                <w:color w:val="666666"/>
              </w:rPr>
              <w:t xml:space="preserve"> OCTOBER 2019, auckland</w:t>
            </w:r>
          </w:p>
          <w:p w:rsidR="001D0BF1" w:rsidRPr="00CF1A49" w:rsidRDefault="00DC38B7" w:rsidP="001D0BF1">
            <w:pPr>
              <w:pStyle w:val="Heading2"/>
              <w:contextualSpacing w:val="0"/>
              <w:outlineLvl w:val="1"/>
            </w:pPr>
            <w:r w:rsidRPr="00BD4A60">
              <w:rPr>
                <w:rFonts w:eastAsia="Times New Roman" w:cstheme="minorHAnsi"/>
              </w:rPr>
              <w:t>Graduate Diploma in Information Technology</w:t>
            </w:r>
            <w:r w:rsidR="001D0BF1" w:rsidRPr="00CF1A49">
              <w:t xml:space="preserve">, </w:t>
            </w:r>
            <w:r w:rsidRPr="00BD4A60">
              <w:rPr>
                <w:rFonts w:eastAsia="Times New Roman" w:cstheme="minorHAnsi"/>
              </w:rPr>
              <w:t>Aspire2International</w:t>
            </w:r>
          </w:p>
          <w:p w:rsidR="00DC38B7" w:rsidRPr="00EE16E6" w:rsidRDefault="00DC38B7" w:rsidP="00DC38B7">
            <w:pPr>
              <w:rPr>
                <w:rFonts w:eastAsia="Times New Roman" w:cstheme="minorHAnsi"/>
                <w:color w:val="808080"/>
              </w:rPr>
            </w:pPr>
            <w:r w:rsidRPr="00EE16E6">
              <w:rPr>
                <w:rFonts w:eastAsia="Times New Roman" w:cstheme="minorHAnsi"/>
                <w:b/>
                <w:color w:val="000000" w:themeColor="text1"/>
              </w:rPr>
              <w:t>Subjects</w:t>
            </w:r>
            <w:r>
              <w:rPr>
                <w:rFonts w:eastAsia="Times New Roman" w:cstheme="minorHAnsi"/>
                <w:b/>
                <w:color w:val="000000" w:themeColor="text1"/>
              </w:rPr>
              <w:t xml:space="preserve"> with Grades</w:t>
            </w:r>
            <w:r w:rsidRPr="00EE16E6">
              <w:rPr>
                <w:rFonts w:eastAsia="Times New Roman" w:cstheme="minorHAnsi"/>
                <w:b/>
                <w:color w:val="000000" w:themeColor="text1"/>
              </w:rPr>
              <w:t>:</w:t>
            </w:r>
            <w:r w:rsidRPr="00EE16E6">
              <w:rPr>
                <w:rFonts w:eastAsia="Times New Roman" w:cstheme="minorHAnsi"/>
                <w:color w:val="000000" w:themeColor="text1"/>
              </w:rPr>
              <w:t xml:space="preserve"> Internet Programming</w:t>
            </w:r>
            <w:r>
              <w:rPr>
                <w:rFonts w:eastAsia="Times New Roman" w:cstheme="minorHAnsi"/>
                <w:color w:val="000000" w:themeColor="text1"/>
              </w:rPr>
              <w:t xml:space="preserve"> (</w:t>
            </w:r>
            <w:r>
              <w:rPr>
                <w:rFonts w:eastAsia="Times New Roman" w:cstheme="minorHAnsi"/>
                <w:b/>
                <w:color w:val="000000" w:themeColor="text1"/>
              </w:rPr>
              <w:t>A+</w:t>
            </w:r>
            <w:r>
              <w:rPr>
                <w:rFonts w:eastAsia="Times New Roman" w:cstheme="minorHAnsi"/>
                <w:color w:val="000000" w:themeColor="text1"/>
              </w:rPr>
              <w:t>)</w:t>
            </w:r>
            <w:r w:rsidRPr="00EE16E6">
              <w:rPr>
                <w:rFonts w:eastAsia="Times New Roman" w:cstheme="minorHAnsi"/>
                <w:color w:val="000000" w:themeColor="text1"/>
              </w:rPr>
              <w:t>, Database Design and Development</w:t>
            </w:r>
            <w:r>
              <w:rPr>
                <w:rFonts w:eastAsia="Times New Roman" w:cstheme="minorHAnsi"/>
                <w:color w:val="000000" w:themeColor="text1"/>
              </w:rPr>
              <w:t xml:space="preserve"> (</w:t>
            </w:r>
            <w:r>
              <w:rPr>
                <w:rFonts w:eastAsia="Times New Roman" w:cstheme="minorHAnsi"/>
                <w:b/>
                <w:color w:val="000000" w:themeColor="text1"/>
              </w:rPr>
              <w:t>B+</w:t>
            </w:r>
            <w:r>
              <w:rPr>
                <w:rFonts w:eastAsia="Times New Roman" w:cstheme="minorHAnsi"/>
                <w:color w:val="000000" w:themeColor="text1"/>
              </w:rPr>
              <w:t>)</w:t>
            </w:r>
            <w:r w:rsidRPr="00EE16E6">
              <w:rPr>
                <w:rFonts w:eastAsia="Times New Roman" w:cstheme="minorHAnsi"/>
                <w:color w:val="000000" w:themeColor="text1"/>
              </w:rPr>
              <w:t>, Java programming</w:t>
            </w:r>
            <w:r>
              <w:rPr>
                <w:rFonts w:eastAsia="Times New Roman" w:cstheme="minorHAnsi"/>
                <w:color w:val="000000" w:themeColor="text1"/>
              </w:rPr>
              <w:t xml:space="preserve"> (</w:t>
            </w:r>
            <w:r>
              <w:rPr>
                <w:rFonts w:eastAsia="Times New Roman" w:cstheme="minorHAnsi"/>
                <w:b/>
                <w:color w:val="000000" w:themeColor="text1"/>
              </w:rPr>
              <w:t>B+</w:t>
            </w:r>
            <w:r>
              <w:rPr>
                <w:rFonts w:eastAsia="Times New Roman" w:cstheme="minorHAnsi"/>
                <w:color w:val="000000" w:themeColor="text1"/>
              </w:rPr>
              <w:t>)</w:t>
            </w:r>
            <w:r w:rsidRPr="00EE16E6">
              <w:rPr>
                <w:rFonts w:eastAsia="Times New Roman" w:cstheme="minorHAnsi"/>
                <w:color w:val="000000" w:themeColor="text1"/>
              </w:rPr>
              <w:t>, Networking and Operating Systems</w:t>
            </w:r>
            <w:r>
              <w:rPr>
                <w:rFonts w:eastAsia="Times New Roman" w:cstheme="minorHAnsi"/>
                <w:color w:val="000000" w:themeColor="text1"/>
              </w:rPr>
              <w:t xml:space="preserve"> (</w:t>
            </w:r>
            <w:r>
              <w:rPr>
                <w:rFonts w:eastAsia="Times New Roman" w:cstheme="minorHAnsi"/>
                <w:b/>
                <w:color w:val="000000" w:themeColor="text1"/>
              </w:rPr>
              <w:t>A</w:t>
            </w:r>
            <w:r>
              <w:rPr>
                <w:rFonts w:eastAsia="Times New Roman" w:cstheme="minorHAnsi"/>
                <w:color w:val="000000" w:themeColor="text1"/>
              </w:rPr>
              <w:t>)</w:t>
            </w:r>
            <w:r w:rsidRPr="00EE16E6">
              <w:rPr>
                <w:rFonts w:eastAsia="Times New Roman" w:cstheme="minorHAnsi"/>
                <w:color w:val="000000" w:themeColor="text1"/>
              </w:rPr>
              <w:t xml:space="preserve">, </w:t>
            </w:r>
            <w:r>
              <w:rPr>
                <w:rFonts w:eastAsia="Times New Roman" w:cstheme="minorHAnsi"/>
                <w:color w:val="000000" w:themeColor="text1"/>
              </w:rPr>
              <w:t xml:space="preserve">System Development Integration 1 </w:t>
            </w:r>
            <w:r>
              <w:rPr>
                <w:rFonts w:eastAsia="Times New Roman" w:cstheme="minorHAnsi"/>
                <w:color w:val="000000" w:themeColor="text1"/>
              </w:rPr>
              <w:lastRenderedPageBreak/>
              <w:t>(</w:t>
            </w:r>
            <w:r>
              <w:rPr>
                <w:rFonts w:eastAsia="Times New Roman" w:cstheme="minorHAnsi"/>
                <w:b/>
                <w:color w:val="000000" w:themeColor="text1"/>
              </w:rPr>
              <w:t>A+</w:t>
            </w:r>
            <w:r>
              <w:rPr>
                <w:rFonts w:eastAsia="Times New Roman" w:cstheme="minorHAnsi"/>
                <w:color w:val="000000" w:themeColor="text1"/>
              </w:rPr>
              <w:t>), System Development Integration 2 (</w:t>
            </w:r>
            <w:r>
              <w:rPr>
                <w:rFonts w:eastAsia="Times New Roman" w:cstheme="minorHAnsi"/>
                <w:b/>
                <w:color w:val="000000" w:themeColor="text1"/>
              </w:rPr>
              <w:t>A-</w:t>
            </w:r>
            <w:r>
              <w:rPr>
                <w:rFonts w:eastAsia="Times New Roman" w:cstheme="minorHAnsi"/>
                <w:color w:val="000000" w:themeColor="text1"/>
              </w:rPr>
              <w:t>), System Development Integration 3 (</w:t>
            </w:r>
            <w:r>
              <w:rPr>
                <w:rFonts w:eastAsia="Times New Roman" w:cstheme="minorHAnsi"/>
                <w:b/>
                <w:color w:val="000000" w:themeColor="text1"/>
              </w:rPr>
              <w:t>not received yet</w:t>
            </w:r>
            <w:r>
              <w:rPr>
                <w:rFonts w:eastAsia="Times New Roman" w:cstheme="minorHAnsi"/>
                <w:color w:val="000000" w:themeColor="text1"/>
              </w:rPr>
              <w:t xml:space="preserve">), </w:t>
            </w:r>
            <w:r w:rsidRPr="00EE16E6">
              <w:rPr>
                <w:rFonts w:eastAsia="Times New Roman" w:cstheme="minorHAnsi"/>
                <w:color w:val="000000" w:themeColor="text1"/>
              </w:rPr>
              <w:t>Industry Project</w:t>
            </w:r>
            <w:r>
              <w:rPr>
                <w:rFonts w:eastAsia="Times New Roman" w:cstheme="minorHAnsi"/>
                <w:color w:val="000000" w:themeColor="text1"/>
              </w:rPr>
              <w:t xml:space="preserve"> (</w:t>
            </w:r>
            <w:r w:rsidRPr="00DC38B7">
              <w:rPr>
                <w:rFonts w:eastAsia="Times New Roman" w:cstheme="minorHAnsi"/>
                <w:b/>
                <w:color w:val="000000" w:themeColor="text1"/>
              </w:rPr>
              <w:t>not received yet</w:t>
            </w:r>
            <w:r>
              <w:rPr>
                <w:rFonts w:eastAsia="Times New Roman" w:cstheme="minorHAnsi"/>
                <w:color w:val="000000" w:themeColor="text1"/>
              </w:rPr>
              <w:t>)</w:t>
            </w:r>
          </w:p>
          <w:p w:rsidR="007538DC" w:rsidRPr="00CF1A49" w:rsidRDefault="007538DC" w:rsidP="007538DC">
            <w:pPr>
              <w:contextualSpacing w:val="0"/>
            </w:pPr>
          </w:p>
        </w:tc>
      </w:tr>
      <w:tr w:rsidR="00DC38B7" w:rsidRPr="00CF1A49" w:rsidTr="00DC38B7">
        <w:tc>
          <w:tcPr>
            <w:tcW w:w="9290" w:type="dxa"/>
            <w:tcMar>
              <w:top w:w="216" w:type="dxa"/>
            </w:tcMar>
          </w:tcPr>
          <w:p w:rsidR="00DC38B7" w:rsidRPr="00CF1A49" w:rsidRDefault="00DC38B7" w:rsidP="00DC38B7">
            <w:pPr>
              <w:pStyle w:val="Heading3"/>
              <w:contextualSpacing w:val="0"/>
              <w:outlineLvl w:val="2"/>
            </w:pPr>
            <w:r>
              <w:lastRenderedPageBreak/>
              <w:t xml:space="preserve">january 2014 </w:t>
            </w:r>
            <w:r w:rsidRPr="000E666A">
              <w:rPr>
                <w:rFonts w:eastAsia="Times New Roman" w:cstheme="minorHAnsi"/>
                <w:color w:val="666666"/>
              </w:rPr>
              <w:t>–</w:t>
            </w:r>
            <w:r>
              <w:rPr>
                <w:rFonts w:eastAsia="Times New Roman" w:cstheme="minorHAnsi"/>
                <w:color w:val="666666"/>
              </w:rPr>
              <w:t xml:space="preserve"> November 2014, AUCKLAND</w:t>
            </w:r>
          </w:p>
          <w:p w:rsidR="00DC38B7" w:rsidRPr="00CF1A49" w:rsidRDefault="00DC38B7" w:rsidP="00DC38B7">
            <w:pPr>
              <w:pStyle w:val="Heading2"/>
              <w:contextualSpacing w:val="0"/>
              <w:outlineLvl w:val="1"/>
            </w:pPr>
            <w:r w:rsidRPr="000E666A">
              <w:rPr>
                <w:rFonts w:eastAsia="Times New Roman" w:cstheme="minorHAnsi"/>
              </w:rPr>
              <w:t>Diploma in Business Management (Level 7)</w:t>
            </w:r>
            <w:r w:rsidRPr="00CF1A49">
              <w:t xml:space="preserve">, </w:t>
            </w:r>
            <w:r>
              <w:rPr>
                <w:rFonts w:eastAsia="Times New Roman" w:cstheme="minorHAnsi"/>
              </w:rPr>
              <w:t>NTEC</w:t>
            </w:r>
          </w:p>
          <w:p w:rsidR="00DC38B7" w:rsidRDefault="00DC38B7" w:rsidP="00DC38B7"/>
          <w:p w:rsidR="00DC38B7" w:rsidRPr="00CF1A49" w:rsidRDefault="00DC38B7" w:rsidP="00DC38B7">
            <w:pPr>
              <w:pStyle w:val="Heading3"/>
              <w:contextualSpacing w:val="0"/>
              <w:outlineLvl w:val="2"/>
            </w:pPr>
            <w:r>
              <w:t xml:space="preserve">2010 </w:t>
            </w:r>
            <w:r w:rsidRPr="000E666A">
              <w:rPr>
                <w:rFonts w:eastAsia="Times New Roman" w:cstheme="minorHAnsi"/>
                <w:color w:val="666666"/>
              </w:rPr>
              <w:t>–</w:t>
            </w:r>
            <w:r>
              <w:rPr>
                <w:rFonts w:eastAsia="Times New Roman" w:cstheme="minorHAnsi"/>
                <w:color w:val="666666"/>
              </w:rPr>
              <w:t xml:space="preserve"> 2013, NAINITAL, U.K., INDIA</w:t>
            </w:r>
          </w:p>
          <w:p w:rsidR="00DC38B7" w:rsidRPr="00CF1A49" w:rsidRDefault="00DC38B7" w:rsidP="00DC38B7">
            <w:pPr>
              <w:pStyle w:val="Heading2"/>
              <w:contextualSpacing w:val="0"/>
              <w:outlineLvl w:val="1"/>
            </w:pPr>
            <w:r w:rsidRPr="00BD4A60">
              <w:rPr>
                <w:rFonts w:eastAsia="Times New Roman" w:cstheme="minorHAnsi"/>
              </w:rPr>
              <w:t>Bachelor of Commerce</w:t>
            </w:r>
            <w:r w:rsidRPr="00CF1A49">
              <w:t xml:space="preserve">, </w:t>
            </w:r>
            <w:r w:rsidRPr="00BD4A60">
              <w:rPr>
                <w:rFonts w:eastAsia="Times New Roman" w:cstheme="minorHAnsi"/>
              </w:rPr>
              <w:t>Kumaun University</w:t>
            </w:r>
          </w:p>
          <w:p w:rsidR="00DC38B7" w:rsidRDefault="00DC38B7" w:rsidP="00DC38B7"/>
        </w:tc>
      </w:tr>
    </w:tbl>
    <w:p w:rsidR="00A62191" w:rsidRPr="00CF1A49" w:rsidRDefault="00A62191" w:rsidP="00A62191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A62191" w:rsidRPr="00CF1A49" w:rsidTr="00C947AA">
        <w:tc>
          <w:tcPr>
            <w:tcW w:w="9290" w:type="dxa"/>
          </w:tcPr>
          <w:p w:rsidR="00A62191" w:rsidRPr="00CF1A49" w:rsidRDefault="00A62191" w:rsidP="00C947AA">
            <w:pPr>
              <w:pStyle w:val="Heading3"/>
              <w:contextualSpacing w:val="0"/>
              <w:outlineLvl w:val="2"/>
            </w:pPr>
            <w:r>
              <w:t>J</w:t>
            </w:r>
            <w:r w:rsidR="00F83B2B">
              <w:t>uly</w:t>
            </w:r>
            <w:r>
              <w:t xml:space="preserve"> 2019 </w:t>
            </w:r>
            <w:r w:rsidRPr="000E666A">
              <w:rPr>
                <w:rFonts w:eastAsia="Times New Roman" w:cstheme="minorHAnsi"/>
                <w:color w:val="666666"/>
              </w:rPr>
              <w:t>–</w:t>
            </w:r>
            <w:r>
              <w:rPr>
                <w:rFonts w:eastAsia="Times New Roman" w:cstheme="minorHAnsi"/>
                <w:color w:val="666666"/>
              </w:rPr>
              <w:t xml:space="preserve"> OCTOBER 2019</w:t>
            </w:r>
          </w:p>
          <w:p w:rsidR="00A62191" w:rsidRPr="00CF1A49" w:rsidRDefault="00A62191" w:rsidP="00C947AA">
            <w:pPr>
              <w:pStyle w:val="Heading2"/>
              <w:contextualSpacing w:val="0"/>
              <w:outlineLvl w:val="1"/>
            </w:pPr>
            <w:r>
              <w:rPr>
                <w:rFonts w:eastAsia="Times New Roman" w:cstheme="minorHAnsi"/>
              </w:rPr>
              <w:t>wEB APPLICATION FOR EMPLOYERS TO OUTSOURCE GRADUATES,</w:t>
            </w:r>
            <w:r w:rsidRPr="00CF1A49">
              <w:t xml:space="preserve"> </w:t>
            </w:r>
            <w:r>
              <w:t>gRADFORCE</w:t>
            </w:r>
          </w:p>
          <w:p w:rsidR="00B4562E" w:rsidRDefault="00A62191" w:rsidP="00A62191">
            <w:r w:rsidRPr="00F83B2B">
              <w:rPr>
                <w:rFonts w:eastAsia="Times New Roman" w:cstheme="minorHAnsi"/>
                <w:color w:val="000000" w:themeColor="text1"/>
              </w:rPr>
              <w:t xml:space="preserve">Web application for employers to outsource graduates for IT and Business streams. This is a startup and I was involved in this project as front-end developer among a team of 4. This project was a prototype where the employers could login and fill out a form, giving details of the work that need to be done. </w:t>
            </w:r>
            <w:r w:rsidR="00F83B2B" w:rsidRPr="00F83B2B">
              <w:rPr>
                <w:rFonts w:eastAsia="Times New Roman" w:cstheme="minorHAnsi"/>
                <w:color w:val="000000" w:themeColor="text1"/>
              </w:rPr>
              <w:t>Also,</w:t>
            </w:r>
            <w:r w:rsidRPr="00F83B2B">
              <w:rPr>
                <w:rFonts w:eastAsia="Times New Roman" w:cstheme="minorHAnsi"/>
                <w:color w:val="000000" w:themeColor="text1"/>
              </w:rPr>
              <w:t xml:space="preserve"> for admin, they can see all the jobs which are posted on </w:t>
            </w:r>
            <w:proofErr w:type="spellStart"/>
            <w:r w:rsidRPr="00F83B2B">
              <w:rPr>
                <w:rFonts w:eastAsia="Times New Roman" w:cstheme="minorHAnsi"/>
                <w:color w:val="000000" w:themeColor="text1"/>
              </w:rPr>
              <w:t>GradForce</w:t>
            </w:r>
            <w:proofErr w:type="spellEnd"/>
            <w:r w:rsidRPr="00F83B2B">
              <w:rPr>
                <w:rFonts w:eastAsia="Times New Roman" w:cstheme="minorHAnsi"/>
                <w:color w:val="000000" w:themeColor="text1"/>
              </w:rPr>
              <w:t xml:space="preserve"> website and admin can create </w:t>
            </w:r>
            <w:r w:rsidR="00F83B2B" w:rsidRPr="00F83B2B">
              <w:rPr>
                <w:rFonts w:eastAsia="Times New Roman" w:cstheme="minorHAnsi"/>
                <w:color w:val="000000" w:themeColor="text1"/>
              </w:rPr>
              <w:t>the quotation for the employers.</w:t>
            </w:r>
            <w:r w:rsidRPr="00F83B2B">
              <w:t xml:space="preserve"> </w:t>
            </w:r>
          </w:p>
          <w:p w:rsidR="00B4562E" w:rsidRDefault="00B4562E" w:rsidP="00A62191">
            <w:r>
              <w:t xml:space="preserve">For this project I used following technologies and libraries: </w:t>
            </w:r>
            <w:r>
              <w:rPr>
                <w:rFonts w:eastAsia="Times New Roman" w:cstheme="minorHAnsi"/>
                <w:color w:val="000000" w:themeColor="text1"/>
              </w:rPr>
              <w:t>HTML, CSS, Bootstrap/jQuery/Ajax, JavaScript,</w:t>
            </w:r>
            <w:r>
              <w:rPr>
                <w:rFonts w:eastAsia="Times New Roman" w:cstheme="minorHAnsi"/>
                <w:color w:val="000000" w:themeColor="text1"/>
              </w:rPr>
              <w:t xml:space="preserve"> Node.js and MongoDB, Robo3T, Postman</w:t>
            </w:r>
          </w:p>
          <w:p w:rsidR="00F83B2B" w:rsidRDefault="00F83B2B" w:rsidP="00A62191"/>
          <w:p w:rsidR="00F83B2B" w:rsidRPr="00CF1A49" w:rsidRDefault="00F83B2B" w:rsidP="00F83B2B">
            <w:pPr>
              <w:pStyle w:val="Heading3"/>
              <w:contextualSpacing w:val="0"/>
              <w:outlineLvl w:val="2"/>
            </w:pPr>
            <w:r>
              <w:t xml:space="preserve">July 2019 </w:t>
            </w:r>
            <w:r w:rsidRPr="000E666A">
              <w:rPr>
                <w:rFonts w:eastAsia="Times New Roman" w:cstheme="minorHAnsi"/>
                <w:color w:val="666666"/>
              </w:rPr>
              <w:t>–</w:t>
            </w:r>
            <w:r>
              <w:rPr>
                <w:rFonts w:eastAsia="Times New Roman" w:cstheme="minorHAnsi"/>
                <w:color w:val="666666"/>
              </w:rPr>
              <w:t xml:space="preserve"> OCTOBER 2019</w:t>
            </w:r>
          </w:p>
          <w:p w:rsidR="00F83B2B" w:rsidRPr="00CF1A49" w:rsidRDefault="00F83B2B" w:rsidP="00F83B2B">
            <w:pPr>
              <w:pStyle w:val="Heading2"/>
              <w:contextualSpacing w:val="0"/>
              <w:outlineLvl w:val="1"/>
            </w:pPr>
            <w:r>
              <w:rPr>
                <w:rFonts w:eastAsia="Times New Roman" w:cstheme="minorHAnsi"/>
              </w:rPr>
              <w:t>online meal ordering system</w:t>
            </w:r>
            <w:r>
              <w:rPr>
                <w:rFonts w:eastAsia="Times New Roman" w:cstheme="minorHAnsi"/>
              </w:rPr>
              <w:t>,</w:t>
            </w:r>
            <w:r w:rsidRPr="00CF1A49">
              <w:t xml:space="preserve"> </w:t>
            </w:r>
            <w:r>
              <w:t>mgv</w:t>
            </w:r>
          </w:p>
          <w:p w:rsidR="00FB5296" w:rsidRDefault="00F83B2B" w:rsidP="00A62191">
            <w:pPr>
              <w:rPr>
                <w:rFonts w:eastAsia="Times New Roman" w:cstheme="minorHAnsi"/>
                <w:color w:val="000000" w:themeColor="text1"/>
              </w:rPr>
            </w:pPr>
            <w:r w:rsidRPr="00F83B2B">
              <w:rPr>
                <w:rFonts w:eastAsia="Times New Roman" w:cstheme="minorHAnsi"/>
                <w:color w:val="000000" w:themeColor="text1"/>
              </w:rPr>
              <w:t xml:space="preserve">Web application for </w:t>
            </w:r>
            <w:r>
              <w:rPr>
                <w:rFonts w:eastAsia="Times New Roman" w:cstheme="minorHAnsi"/>
                <w:color w:val="000000" w:themeColor="text1"/>
              </w:rPr>
              <w:t>online meal ordering where customers c</w:t>
            </w:r>
            <w:r w:rsidR="00B4562E">
              <w:rPr>
                <w:rFonts w:eastAsia="Times New Roman" w:cstheme="minorHAnsi"/>
                <w:color w:val="000000" w:themeColor="text1"/>
              </w:rPr>
              <w:t>a</w:t>
            </w:r>
            <w:r>
              <w:rPr>
                <w:rFonts w:eastAsia="Times New Roman" w:cstheme="minorHAnsi"/>
                <w:color w:val="000000" w:themeColor="text1"/>
              </w:rPr>
              <w:t xml:space="preserve">n see the meals available and order online. System had 4 type of users, Admin, Customers, Suppliers, Delivery Person. I was involved in this project as both Front and back-end developer where I used my skills to create the pages and integrate them with other team members work. </w:t>
            </w:r>
          </w:p>
          <w:p w:rsidR="00F83B2B" w:rsidRPr="00F83B2B" w:rsidRDefault="00FB5296" w:rsidP="00A62191">
            <w:pPr>
              <w:rPr>
                <w:rFonts w:eastAsia="Times New Roman" w:cstheme="minorHAnsi"/>
                <w:color w:val="000000" w:themeColor="text1"/>
              </w:rPr>
            </w:pPr>
            <w:bookmarkStart w:id="0" w:name="_GoBack"/>
            <w:bookmarkEnd w:id="0"/>
            <w:r>
              <w:t xml:space="preserve">For this project I used following technologies and libraries: </w:t>
            </w:r>
            <w:r w:rsidR="00F83B2B">
              <w:rPr>
                <w:rFonts w:eastAsia="Times New Roman" w:cstheme="minorHAnsi"/>
                <w:color w:val="000000" w:themeColor="text1"/>
              </w:rPr>
              <w:t xml:space="preserve">HTML, CSS, Bootstrap/jQuery/Ajax, JavaScript, </w:t>
            </w:r>
            <w:r w:rsidR="00B4562E">
              <w:rPr>
                <w:rFonts w:eastAsia="Times New Roman" w:cstheme="minorHAnsi"/>
                <w:color w:val="000000" w:themeColor="text1"/>
              </w:rPr>
              <w:t xml:space="preserve">PHP, </w:t>
            </w:r>
            <w:proofErr w:type="spellStart"/>
            <w:r w:rsidR="00B4562E">
              <w:rPr>
                <w:rFonts w:eastAsia="Times New Roman" w:cstheme="minorHAnsi"/>
                <w:color w:val="000000" w:themeColor="text1"/>
              </w:rPr>
              <w:t>myPHPadmin</w:t>
            </w:r>
            <w:proofErr w:type="spellEnd"/>
            <w:r w:rsidR="00B4562E">
              <w:rPr>
                <w:rFonts w:eastAsia="Times New Roman" w:cstheme="minorHAnsi"/>
                <w:color w:val="000000" w:themeColor="text1"/>
              </w:rPr>
              <w:t>, Google API.</w:t>
            </w:r>
          </w:p>
        </w:tc>
      </w:tr>
    </w:tbl>
    <w:p w:rsidR="00A62191" w:rsidRDefault="00A62191" w:rsidP="00486277">
      <w:pPr>
        <w:pStyle w:val="Heading1"/>
      </w:pPr>
    </w:p>
    <w:p w:rsidR="00A62191" w:rsidRDefault="00A62191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749994FD846D4A79B204D48D7E1F731A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1B082D" w:rsidP="006E1507">
            <w:pPr>
              <w:pStyle w:val="ListBullet"/>
              <w:contextualSpacing w:val="0"/>
            </w:pPr>
            <w:r>
              <w:rPr>
                <w:rFonts w:cstheme="minorHAnsi"/>
              </w:rPr>
              <w:t xml:space="preserve">HTML5, CSS3, JavaScript/jQuery/Bootstrap/Ajax, PHP, MySQL, </w:t>
            </w:r>
            <w:proofErr w:type="spellStart"/>
            <w:r>
              <w:rPr>
                <w:rFonts w:cstheme="minorHAnsi"/>
              </w:rPr>
              <w:t>myPHPadmin</w:t>
            </w:r>
            <w:proofErr w:type="spellEnd"/>
            <w:r>
              <w:rPr>
                <w:rFonts w:cstheme="minorHAnsi"/>
              </w:rPr>
              <w:t xml:space="preserve">, Node.js, MongoDB (Robo3T to check database structure), Postman, JAVA and </w:t>
            </w:r>
            <w:r w:rsidRPr="001B082D">
              <w:rPr>
                <w:rFonts w:cstheme="minorHAnsi"/>
                <w:b/>
              </w:rPr>
              <w:t>WordPress</w:t>
            </w:r>
            <w:r>
              <w:rPr>
                <w:rFonts w:cstheme="minorHAnsi"/>
              </w:rPr>
              <w:t>.</w:t>
            </w:r>
          </w:p>
          <w:p w:rsidR="001F4E6D" w:rsidRDefault="001F4E6D" w:rsidP="001B082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B082D" w:rsidRDefault="001B082D" w:rsidP="001B082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B082D" w:rsidRDefault="001B082D" w:rsidP="001B082D">
            <w:pPr>
              <w:pStyle w:val="Heading1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tECHNICAL cERTIFICATIONS</w:t>
            </w:r>
          </w:p>
          <w:p w:rsidR="001B082D" w:rsidRPr="001B082D" w:rsidRDefault="001B082D" w:rsidP="001B082D">
            <w:pPr>
              <w:pStyle w:val="ListBullet"/>
            </w:pPr>
            <w:r w:rsidRPr="001B082D">
              <w:rPr>
                <w:rFonts w:eastAsia="Times New Roman" w:cstheme="minorHAnsi"/>
                <w:b/>
                <w:sz w:val="20"/>
              </w:rPr>
              <w:t>MCS</w:t>
            </w:r>
            <w:r>
              <w:rPr>
                <w:rFonts w:eastAsia="Times New Roman" w:cstheme="minorHAnsi"/>
                <w:b/>
                <w:sz w:val="20"/>
              </w:rPr>
              <w:t>A</w:t>
            </w:r>
            <w:r w:rsidRPr="001B082D">
              <w:rPr>
                <w:rFonts w:eastAsia="Times New Roman" w:cstheme="minorHAnsi"/>
                <w:b/>
                <w:sz w:val="20"/>
              </w:rPr>
              <w:t xml:space="preserve">: Windows Server 2012 </w:t>
            </w:r>
          </w:p>
          <w:p w:rsidR="001B082D" w:rsidRPr="00BD4A60" w:rsidRDefault="001B082D" w:rsidP="001B082D">
            <w:pPr>
              <w:spacing w:after="15"/>
              <w:rPr>
                <w:rFonts w:cstheme="minorHAnsi"/>
              </w:rPr>
            </w:pPr>
            <w:r w:rsidRPr="00BD4A60">
              <w:rPr>
                <w:rFonts w:cstheme="minorHAnsi"/>
              </w:rPr>
              <w:lastRenderedPageBreak/>
              <w:t>Installing and Configuring Windows Server2012 -410</w:t>
            </w:r>
          </w:p>
          <w:p w:rsidR="001B082D" w:rsidRPr="00BD4A60" w:rsidRDefault="001B082D" w:rsidP="001B082D">
            <w:pPr>
              <w:spacing w:after="15"/>
              <w:rPr>
                <w:rFonts w:cstheme="minorHAnsi"/>
              </w:rPr>
            </w:pPr>
            <w:r w:rsidRPr="00BD4A60">
              <w:rPr>
                <w:rFonts w:cstheme="minorHAnsi"/>
              </w:rPr>
              <w:t>Administering Windows Server 2012 – 411</w:t>
            </w:r>
          </w:p>
          <w:p w:rsidR="001B082D" w:rsidRDefault="001B082D" w:rsidP="001B082D">
            <w:pPr>
              <w:spacing w:after="15"/>
              <w:rPr>
                <w:rFonts w:cstheme="minorHAnsi"/>
              </w:rPr>
            </w:pPr>
            <w:r w:rsidRPr="00BD4A60">
              <w:rPr>
                <w:rFonts w:cstheme="minorHAnsi"/>
              </w:rPr>
              <w:t>Configuring advanced windows server 2012 services – 412</w:t>
            </w:r>
          </w:p>
          <w:p w:rsidR="001B082D" w:rsidRPr="006E1507" w:rsidRDefault="001B082D" w:rsidP="001B082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:rsidR="001B082D" w:rsidRPr="00B72413" w:rsidRDefault="001B082D" w:rsidP="001B082D">
            <w:pPr>
              <w:pStyle w:val="ListBullet"/>
            </w:pPr>
            <w:r w:rsidRPr="00B72413">
              <w:lastRenderedPageBreak/>
              <w:t>Knowledge of networking basics (routers, switches, installation and configuration in systems, DHCP)</w:t>
            </w:r>
          </w:p>
          <w:p w:rsidR="001E3120" w:rsidRPr="006E1507" w:rsidRDefault="001B082D" w:rsidP="001B082D">
            <w:pPr>
              <w:pStyle w:val="ListBullet"/>
            </w:pPr>
            <w:r w:rsidRPr="00B72413">
              <w:t>Good Knowledge of MS Office, MS Word, MS PowerPoint and MS Excel.</w:t>
            </w:r>
            <w:r w:rsidRPr="000E666A">
              <w:rPr>
                <w:sz w:val="20"/>
              </w:rPr>
              <w:t xml:space="preserve"> </w:t>
            </w:r>
          </w:p>
        </w:tc>
      </w:tr>
    </w:tbl>
    <w:sdt>
      <w:sdtPr>
        <w:alias w:val="Activities:"/>
        <w:tag w:val="Activities:"/>
        <w:id w:val="1223332893"/>
        <w:placeholder>
          <w:docPart w:val="F025A75ADA5A47DAB011D0B6B02F25A2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1B082D" w:rsidP="006E1507">
      <w:r>
        <w:t>In my spare time I like to play sports like cricket, volleyball and basketball. Also love to travel and enjoy my social life on weekends.</w:t>
      </w:r>
    </w:p>
    <w:p w:rsidR="001B082D" w:rsidRDefault="001B082D" w:rsidP="006E1507"/>
    <w:p w:rsidR="001B082D" w:rsidRDefault="001B082D" w:rsidP="001B082D">
      <w:pPr>
        <w:pStyle w:val="Heading1"/>
        <w:rPr>
          <w:rFonts w:ascii="Calibri" w:eastAsia="Calibri" w:hAnsi="Calibri" w:cs="Calibri"/>
          <w:color w:val="000000"/>
          <w:sz w:val="22"/>
          <w:szCs w:val="22"/>
        </w:rPr>
      </w:pPr>
      <w:r>
        <w:t>References</w:t>
      </w:r>
    </w:p>
    <w:p w:rsidR="001B082D" w:rsidRDefault="001B082D" w:rsidP="001B082D">
      <w:pPr>
        <w:pStyle w:val="ListParagraph"/>
        <w:numPr>
          <w:ilvl w:val="0"/>
          <w:numId w:val="19"/>
        </w:numPr>
        <w:rPr>
          <w:rFonts w:eastAsia="Times New Roman" w:cstheme="minorHAnsi"/>
          <w:sz w:val="20"/>
        </w:rPr>
      </w:pPr>
      <w:r w:rsidRPr="001B082D">
        <w:rPr>
          <w:rFonts w:eastAsia="Times New Roman" w:cstheme="minorHAnsi"/>
          <w:b/>
          <w:sz w:val="20"/>
        </w:rPr>
        <w:t>Cassie Po:</w:t>
      </w:r>
      <w:r>
        <w:rPr>
          <w:rFonts w:eastAsia="Times New Roman" w:cstheme="minorHAnsi"/>
          <w:sz w:val="20"/>
        </w:rPr>
        <w:t xml:space="preserve"> (Tutor), Aspire2International</w:t>
      </w:r>
    </w:p>
    <w:p w:rsidR="001B082D" w:rsidRDefault="001B082D" w:rsidP="001B082D">
      <w:pPr>
        <w:pStyle w:val="ListParagraph"/>
        <w:ind w:left="144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 xml:space="preserve">    Email: </w:t>
      </w:r>
      <w:hyperlink r:id="rId8" w:history="1">
        <w:r w:rsidRPr="0053507B">
          <w:rPr>
            <w:rStyle w:val="Hyperlink"/>
            <w:rFonts w:eastAsia="Times New Roman" w:cstheme="minorHAnsi"/>
            <w:sz w:val="20"/>
          </w:rPr>
          <w:t>cassie.po@aspire2.ac.nz</w:t>
        </w:r>
      </w:hyperlink>
    </w:p>
    <w:p w:rsidR="001B082D" w:rsidRDefault="001B082D" w:rsidP="001B082D">
      <w:pPr>
        <w:ind w:left="364"/>
        <w:rPr>
          <w:rFonts w:eastAsia="Times New Roman" w:cstheme="minorHAnsi"/>
          <w:sz w:val="20"/>
        </w:rPr>
      </w:pPr>
    </w:p>
    <w:p w:rsidR="001B082D" w:rsidRPr="001B082D" w:rsidRDefault="001B082D" w:rsidP="001B082D">
      <w:pPr>
        <w:pStyle w:val="ListParagraph"/>
        <w:numPr>
          <w:ilvl w:val="0"/>
          <w:numId w:val="19"/>
        </w:numPr>
        <w:ind w:right="1119"/>
        <w:rPr>
          <w:rFonts w:cstheme="minorHAnsi"/>
        </w:rPr>
      </w:pPr>
      <w:r>
        <w:rPr>
          <w:rFonts w:eastAsia="Times New Roman" w:cstheme="minorHAnsi"/>
          <w:b/>
          <w:sz w:val="20"/>
        </w:rPr>
        <w:t>George Heinemann</w:t>
      </w:r>
      <w:r w:rsidRPr="001B082D">
        <w:rPr>
          <w:rFonts w:eastAsia="Times New Roman" w:cstheme="minorHAnsi"/>
          <w:b/>
          <w:sz w:val="20"/>
        </w:rPr>
        <w:t xml:space="preserve">: </w:t>
      </w:r>
      <w:r w:rsidRPr="001B082D">
        <w:rPr>
          <w:rFonts w:eastAsia="Times New Roman" w:cstheme="minorHAnsi"/>
          <w:sz w:val="20"/>
        </w:rPr>
        <w:t>(</w:t>
      </w:r>
      <w:r>
        <w:rPr>
          <w:rFonts w:eastAsia="Times New Roman" w:cstheme="minorHAnsi"/>
          <w:sz w:val="20"/>
        </w:rPr>
        <w:t>Marketing Manager</w:t>
      </w:r>
      <w:r w:rsidRPr="001B082D">
        <w:rPr>
          <w:rFonts w:eastAsia="Times New Roman" w:cstheme="minorHAnsi"/>
          <w:sz w:val="20"/>
        </w:rPr>
        <w:t>), A</w:t>
      </w:r>
      <w:r>
        <w:rPr>
          <w:rFonts w:eastAsia="Times New Roman" w:cstheme="minorHAnsi"/>
          <w:sz w:val="20"/>
        </w:rPr>
        <w:t>spire2International</w:t>
      </w:r>
    </w:p>
    <w:p w:rsidR="001B082D" w:rsidRDefault="001B082D" w:rsidP="001B082D">
      <w:pPr>
        <w:spacing w:line="265" w:lineRule="auto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 xml:space="preserve">                                     </w:t>
      </w:r>
      <w:r w:rsidRPr="00BD4A60">
        <w:rPr>
          <w:rFonts w:eastAsia="Times New Roman" w:cstheme="minorHAnsi"/>
          <w:sz w:val="20"/>
        </w:rPr>
        <w:t xml:space="preserve">Email: </w:t>
      </w:r>
      <w:hyperlink r:id="rId9" w:history="1">
        <w:r w:rsidRPr="0053507B">
          <w:rPr>
            <w:rStyle w:val="Hyperlink"/>
            <w:rFonts w:eastAsia="Times New Roman" w:cstheme="minorHAnsi"/>
            <w:sz w:val="20"/>
          </w:rPr>
          <w:t>George.Heinemann@aspire2.ac.nz</w:t>
        </w:r>
      </w:hyperlink>
    </w:p>
    <w:p w:rsidR="001B082D" w:rsidRDefault="001B082D" w:rsidP="001B082D">
      <w:pPr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 xml:space="preserve">                                     </w:t>
      </w:r>
    </w:p>
    <w:p w:rsidR="001B082D" w:rsidRPr="001B082D" w:rsidRDefault="001B082D" w:rsidP="001B082D">
      <w:pPr>
        <w:pStyle w:val="ListParagraph"/>
        <w:ind w:left="1440"/>
        <w:rPr>
          <w:rFonts w:eastAsia="Times New Roman" w:cstheme="minorHAnsi"/>
          <w:sz w:val="20"/>
        </w:rPr>
      </w:pPr>
    </w:p>
    <w:p w:rsidR="001B082D" w:rsidRPr="00BD4A60" w:rsidRDefault="001B082D" w:rsidP="001B082D">
      <w:pPr>
        <w:ind w:left="364"/>
        <w:rPr>
          <w:rFonts w:eastAsia="Times New Roman" w:cstheme="minorHAnsi"/>
          <w:sz w:val="20"/>
        </w:rPr>
      </w:pPr>
    </w:p>
    <w:p w:rsidR="001B082D" w:rsidRPr="006E1507" w:rsidRDefault="001B082D" w:rsidP="006E1507"/>
    <w:sectPr w:rsidR="001B082D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764" w:rsidRDefault="00893764" w:rsidP="0068194B">
      <w:r>
        <w:separator/>
      </w:r>
    </w:p>
    <w:p w:rsidR="00893764" w:rsidRDefault="00893764"/>
    <w:p w:rsidR="00893764" w:rsidRDefault="00893764"/>
  </w:endnote>
  <w:endnote w:type="continuationSeparator" w:id="0">
    <w:p w:rsidR="00893764" w:rsidRDefault="00893764" w:rsidP="0068194B">
      <w:r>
        <w:continuationSeparator/>
      </w:r>
    </w:p>
    <w:p w:rsidR="00893764" w:rsidRDefault="00893764"/>
    <w:p w:rsidR="00893764" w:rsidRDefault="008937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764" w:rsidRDefault="00893764" w:rsidP="0068194B">
      <w:r>
        <w:separator/>
      </w:r>
    </w:p>
    <w:p w:rsidR="00893764" w:rsidRDefault="00893764"/>
    <w:p w:rsidR="00893764" w:rsidRDefault="00893764"/>
  </w:footnote>
  <w:footnote w:type="continuationSeparator" w:id="0">
    <w:p w:rsidR="00893764" w:rsidRDefault="00893764" w:rsidP="0068194B">
      <w:r>
        <w:continuationSeparator/>
      </w:r>
    </w:p>
    <w:p w:rsidR="00893764" w:rsidRDefault="00893764"/>
    <w:p w:rsidR="00893764" w:rsidRDefault="008937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65A2E0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D44C7B"/>
    <w:multiLevelType w:val="hybridMultilevel"/>
    <w:tmpl w:val="557A9574"/>
    <w:lvl w:ilvl="0" w:tplc="1409000B">
      <w:start w:val="1"/>
      <w:numFmt w:val="bullet"/>
      <w:lvlText w:val=""/>
      <w:lvlJc w:val="left"/>
      <w:pPr>
        <w:ind w:left="4451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E61C9A">
      <w:start w:val="1"/>
      <w:numFmt w:val="lowerLetter"/>
      <w:lvlText w:val="%2"/>
      <w:lvlJc w:val="left"/>
      <w:pPr>
        <w:ind w:left="5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B6FE4A">
      <w:start w:val="1"/>
      <w:numFmt w:val="lowerRoman"/>
      <w:lvlText w:val="%3"/>
      <w:lvlJc w:val="left"/>
      <w:pPr>
        <w:ind w:left="5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4E66B0">
      <w:start w:val="1"/>
      <w:numFmt w:val="decimal"/>
      <w:lvlText w:val="%4"/>
      <w:lvlJc w:val="left"/>
      <w:pPr>
        <w:ind w:left="6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247868">
      <w:start w:val="1"/>
      <w:numFmt w:val="lowerLetter"/>
      <w:lvlText w:val="%5"/>
      <w:lvlJc w:val="left"/>
      <w:pPr>
        <w:ind w:left="7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800070">
      <w:start w:val="1"/>
      <w:numFmt w:val="lowerRoman"/>
      <w:lvlText w:val="%6"/>
      <w:lvlJc w:val="left"/>
      <w:pPr>
        <w:ind w:left="8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DEC49A">
      <w:start w:val="1"/>
      <w:numFmt w:val="decimal"/>
      <w:lvlText w:val="%7"/>
      <w:lvlJc w:val="left"/>
      <w:pPr>
        <w:ind w:left="8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A8B574">
      <w:start w:val="1"/>
      <w:numFmt w:val="lowerLetter"/>
      <w:lvlText w:val="%8"/>
      <w:lvlJc w:val="left"/>
      <w:pPr>
        <w:ind w:left="9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D21C40">
      <w:start w:val="1"/>
      <w:numFmt w:val="lowerRoman"/>
      <w:lvlText w:val="%9"/>
      <w:lvlJc w:val="left"/>
      <w:pPr>
        <w:ind w:left="10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C8D742F"/>
    <w:multiLevelType w:val="hybridMultilevel"/>
    <w:tmpl w:val="FC8E830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997EFF"/>
    <w:multiLevelType w:val="hybridMultilevel"/>
    <w:tmpl w:val="0922AA5C"/>
    <w:lvl w:ilvl="0" w:tplc="1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5" w15:restartNumberingAfterBreak="0">
    <w:nsid w:val="39A65E6F"/>
    <w:multiLevelType w:val="hybridMultilevel"/>
    <w:tmpl w:val="0B60B314"/>
    <w:lvl w:ilvl="0" w:tplc="1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C4B1747"/>
    <w:multiLevelType w:val="hybridMultilevel"/>
    <w:tmpl w:val="6A54B324"/>
    <w:lvl w:ilvl="0" w:tplc="1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6BF706E"/>
    <w:multiLevelType w:val="hybridMultilevel"/>
    <w:tmpl w:val="D8F6D1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6"/>
  </w:num>
  <w:num w:numId="17">
    <w:abstractNumId w:val="14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6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07C6C"/>
    <w:rsid w:val="00114A91"/>
    <w:rsid w:val="001427E1"/>
    <w:rsid w:val="00163668"/>
    <w:rsid w:val="00171566"/>
    <w:rsid w:val="00174676"/>
    <w:rsid w:val="001755A8"/>
    <w:rsid w:val="00184014"/>
    <w:rsid w:val="00192008"/>
    <w:rsid w:val="001B082D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3B33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3764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19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562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38B7"/>
    <w:rsid w:val="00DC4D7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3B2B"/>
    <w:rsid w:val="00F8769D"/>
    <w:rsid w:val="00F9350C"/>
    <w:rsid w:val="00F94EB5"/>
    <w:rsid w:val="00F9624D"/>
    <w:rsid w:val="00FB31C1"/>
    <w:rsid w:val="00FB5296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BC432"/>
  <w15:chartTrackingRefBased/>
  <w15:docId w15:val="{81797934-7F56-4E2B-914A-BE86AAAA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B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sie.po@aspire2.ac.nz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urinder-nanda-a223297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eorge.Heinemann@aspire2.ac.n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ve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69A1DB4B144DB8B0D5462140283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DDD4-B877-48D2-A1B5-66D24CBE2994}"/>
      </w:docPartPr>
      <w:docPartBody>
        <w:p w:rsidR="00250126" w:rsidRDefault="003D7A75">
          <w:pPr>
            <w:pStyle w:val="0369A1DB4B144DB8B0D5462140283E21"/>
          </w:pPr>
          <w:r w:rsidRPr="00CF1A49">
            <w:t>·</w:t>
          </w:r>
        </w:p>
      </w:docPartBody>
    </w:docPart>
    <w:docPart>
      <w:docPartPr>
        <w:name w:val="7BFD50B4823447AF9942B15F99A54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BE5DA-96FA-4B1D-8D5C-3D0A644711DA}"/>
      </w:docPartPr>
      <w:docPartBody>
        <w:p w:rsidR="00250126" w:rsidRDefault="003D7A75">
          <w:pPr>
            <w:pStyle w:val="7BFD50B4823447AF9942B15F99A54D5C"/>
          </w:pPr>
          <w:r w:rsidRPr="00CF1A49">
            <w:t>Phone</w:t>
          </w:r>
        </w:p>
      </w:docPartBody>
    </w:docPart>
    <w:docPart>
      <w:docPartPr>
        <w:name w:val="1506AF6FE0214B99A4AAAA4A1CA6E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EB9E0-29E6-4295-9F6F-84DDB38EBEC7}"/>
      </w:docPartPr>
      <w:docPartBody>
        <w:p w:rsidR="00250126" w:rsidRDefault="003D7A75">
          <w:pPr>
            <w:pStyle w:val="1506AF6FE0214B99A4AAAA4A1CA6E1C0"/>
          </w:pPr>
          <w:r w:rsidRPr="00CF1A49">
            <w:t>Email</w:t>
          </w:r>
        </w:p>
      </w:docPartBody>
    </w:docPart>
    <w:docPart>
      <w:docPartPr>
        <w:name w:val="3029EBEE976E4C4FB53938561EF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4ACEA-564A-49C6-BD1E-50FC759351A2}"/>
      </w:docPartPr>
      <w:docPartBody>
        <w:p w:rsidR="00250126" w:rsidRDefault="003D7A75">
          <w:pPr>
            <w:pStyle w:val="3029EBEE976E4C4FB53938561EF83B4D"/>
          </w:pPr>
          <w:r w:rsidRPr="00CF1A49">
            <w:t>LinkedIn Profile</w:t>
          </w:r>
        </w:p>
      </w:docPartBody>
    </w:docPart>
    <w:docPart>
      <w:docPartPr>
        <w:name w:val="993C77D94BB94B8EBEE06EC564125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8FABC-A6DF-4DB9-8E2B-93DE8CD23501}"/>
      </w:docPartPr>
      <w:docPartBody>
        <w:p w:rsidR="00250126" w:rsidRDefault="003D7A75">
          <w:pPr>
            <w:pStyle w:val="993C77D94BB94B8EBEE06EC5641254AF"/>
          </w:pPr>
          <w:r w:rsidRPr="00CF1A49">
            <w:t>Experience</w:t>
          </w:r>
        </w:p>
      </w:docPartBody>
    </w:docPart>
    <w:docPart>
      <w:docPartPr>
        <w:name w:val="B5DDDC792926491FAD1FB510A487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D2154-6917-4849-8233-BBE4DA59960F}"/>
      </w:docPartPr>
      <w:docPartBody>
        <w:p w:rsidR="00250126" w:rsidRDefault="003D7A75">
          <w:pPr>
            <w:pStyle w:val="B5DDDC792926491FAD1FB510A487CB73"/>
          </w:pPr>
          <w:r w:rsidRPr="00CF1A49">
            <w:t>Education</w:t>
          </w:r>
        </w:p>
      </w:docPartBody>
    </w:docPart>
    <w:docPart>
      <w:docPartPr>
        <w:name w:val="749994FD846D4A79B204D48D7E1F7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268C2-441A-47E9-8E30-7B766B670C06}"/>
      </w:docPartPr>
      <w:docPartBody>
        <w:p w:rsidR="00250126" w:rsidRDefault="003D7A75">
          <w:pPr>
            <w:pStyle w:val="749994FD846D4A79B204D48D7E1F731A"/>
          </w:pPr>
          <w:r w:rsidRPr="00CF1A49">
            <w:t>Skills</w:t>
          </w:r>
        </w:p>
      </w:docPartBody>
    </w:docPart>
    <w:docPart>
      <w:docPartPr>
        <w:name w:val="F025A75ADA5A47DAB011D0B6B02F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55154-9A05-4DA8-AC47-54DE3DC64661}"/>
      </w:docPartPr>
      <w:docPartBody>
        <w:p w:rsidR="00250126" w:rsidRDefault="003D7A75">
          <w:pPr>
            <w:pStyle w:val="F025A75ADA5A47DAB011D0B6B02F25A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EB"/>
    <w:rsid w:val="000A7D53"/>
    <w:rsid w:val="001978EB"/>
    <w:rsid w:val="00250126"/>
    <w:rsid w:val="003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467C2AA89438280BFD3945B6FEAFB">
    <w:name w:val="474467C2AA89438280BFD3945B6FEAF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119178E163045A4A2DE34BC8F3E9ACD">
    <w:name w:val="7119178E163045A4A2DE34BC8F3E9ACD"/>
  </w:style>
  <w:style w:type="paragraph" w:customStyle="1" w:styleId="851B391D9ABF498E87CBD9873C81CBD9">
    <w:name w:val="851B391D9ABF498E87CBD9873C81CBD9"/>
  </w:style>
  <w:style w:type="paragraph" w:customStyle="1" w:styleId="0369A1DB4B144DB8B0D5462140283E21">
    <w:name w:val="0369A1DB4B144DB8B0D5462140283E21"/>
  </w:style>
  <w:style w:type="paragraph" w:customStyle="1" w:styleId="7BFD50B4823447AF9942B15F99A54D5C">
    <w:name w:val="7BFD50B4823447AF9942B15F99A54D5C"/>
  </w:style>
  <w:style w:type="paragraph" w:customStyle="1" w:styleId="1506AF6FE0214B99A4AAAA4A1CA6E1C0">
    <w:name w:val="1506AF6FE0214B99A4AAAA4A1CA6E1C0"/>
  </w:style>
  <w:style w:type="paragraph" w:customStyle="1" w:styleId="D7B73A7480764055BF3755D281D5179E">
    <w:name w:val="D7B73A7480764055BF3755D281D5179E"/>
  </w:style>
  <w:style w:type="paragraph" w:customStyle="1" w:styleId="3029EBEE976E4C4FB53938561EF83B4D">
    <w:name w:val="3029EBEE976E4C4FB53938561EF83B4D"/>
  </w:style>
  <w:style w:type="paragraph" w:customStyle="1" w:styleId="5D28746FC4E24FD5BA25F35177232525">
    <w:name w:val="5D28746FC4E24FD5BA25F35177232525"/>
  </w:style>
  <w:style w:type="paragraph" w:customStyle="1" w:styleId="7693B3709D2F45F29633EA68A6B19BFA">
    <w:name w:val="7693B3709D2F45F29633EA68A6B19BFA"/>
  </w:style>
  <w:style w:type="paragraph" w:customStyle="1" w:styleId="451E84ACE50944BFB52992E23905CD6D">
    <w:name w:val="451E84ACE50944BFB52992E23905CD6D"/>
  </w:style>
  <w:style w:type="paragraph" w:customStyle="1" w:styleId="993C77D94BB94B8EBEE06EC5641254AF">
    <w:name w:val="993C77D94BB94B8EBEE06EC5641254AF"/>
  </w:style>
  <w:style w:type="paragraph" w:customStyle="1" w:styleId="216AC39F53D1426E927A419AA06B2C81">
    <w:name w:val="216AC39F53D1426E927A419AA06B2C81"/>
  </w:style>
  <w:style w:type="paragraph" w:customStyle="1" w:styleId="E5BEC50FDA604F0DA41AADB3CD72BCC9">
    <w:name w:val="E5BEC50FDA604F0DA41AADB3CD72BCC9"/>
  </w:style>
  <w:style w:type="paragraph" w:customStyle="1" w:styleId="3BA9727551A946B2A948F2ADDE735ADD">
    <w:name w:val="3BA9727551A946B2A948F2ADDE735AD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F6427B7DF034EF58554586AAAE4A3C5">
    <w:name w:val="FF6427B7DF034EF58554586AAAE4A3C5"/>
  </w:style>
  <w:style w:type="paragraph" w:customStyle="1" w:styleId="B7E5E4D78DA44209B35CF29037B75929">
    <w:name w:val="B7E5E4D78DA44209B35CF29037B75929"/>
  </w:style>
  <w:style w:type="paragraph" w:customStyle="1" w:styleId="F904C8C31C624FF79D858CC94B7E34AC">
    <w:name w:val="F904C8C31C624FF79D858CC94B7E34AC"/>
  </w:style>
  <w:style w:type="paragraph" w:customStyle="1" w:styleId="D18106216D0B4EB596C7EEDE4197EEE0">
    <w:name w:val="D18106216D0B4EB596C7EEDE4197EEE0"/>
  </w:style>
  <w:style w:type="paragraph" w:customStyle="1" w:styleId="48654DCBD79A441DA8C42962593A451A">
    <w:name w:val="48654DCBD79A441DA8C42962593A451A"/>
  </w:style>
  <w:style w:type="paragraph" w:customStyle="1" w:styleId="834D42CE7F9747EF86C3321BD0891719">
    <w:name w:val="834D42CE7F9747EF86C3321BD0891719"/>
  </w:style>
  <w:style w:type="paragraph" w:customStyle="1" w:styleId="7B543163DAB34ECB96071ED4014918B7">
    <w:name w:val="7B543163DAB34ECB96071ED4014918B7"/>
  </w:style>
  <w:style w:type="paragraph" w:customStyle="1" w:styleId="B5DDDC792926491FAD1FB510A487CB73">
    <w:name w:val="B5DDDC792926491FAD1FB510A487CB73"/>
  </w:style>
  <w:style w:type="paragraph" w:customStyle="1" w:styleId="E924349F302445D589BE216CC9B905F7">
    <w:name w:val="E924349F302445D589BE216CC9B905F7"/>
  </w:style>
  <w:style w:type="paragraph" w:customStyle="1" w:styleId="3F872C763BE14BE8A0C44B9190BBA3E2">
    <w:name w:val="3F872C763BE14BE8A0C44B9190BBA3E2"/>
  </w:style>
  <w:style w:type="paragraph" w:customStyle="1" w:styleId="521DA5DA006A4A1F9A59CE76F2CDCA92">
    <w:name w:val="521DA5DA006A4A1F9A59CE76F2CDCA92"/>
  </w:style>
  <w:style w:type="paragraph" w:customStyle="1" w:styleId="B297F75DC0214F4FBD54AAF888828363">
    <w:name w:val="B297F75DC0214F4FBD54AAF888828363"/>
  </w:style>
  <w:style w:type="paragraph" w:customStyle="1" w:styleId="DF4238C39DA845C0A39903697900CA4A">
    <w:name w:val="DF4238C39DA845C0A39903697900CA4A"/>
  </w:style>
  <w:style w:type="paragraph" w:customStyle="1" w:styleId="DACF43BD72F248F08C4A2A712A055019">
    <w:name w:val="DACF43BD72F248F08C4A2A712A055019"/>
  </w:style>
  <w:style w:type="paragraph" w:customStyle="1" w:styleId="B9C6AA41056841918D8AC5BC6E81BCB3">
    <w:name w:val="B9C6AA41056841918D8AC5BC6E81BCB3"/>
  </w:style>
  <w:style w:type="paragraph" w:customStyle="1" w:styleId="328ED907168B4C6F92F7024857BC224E">
    <w:name w:val="328ED907168B4C6F92F7024857BC224E"/>
  </w:style>
  <w:style w:type="paragraph" w:customStyle="1" w:styleId="4786A062E66A46849CD20F0875EF55DD">
    <w:name w:val="4786A062E66A46849CD20F0875EF55DD"/>
  </w:style>
  <w:style w:type="paragraph" w:customStyle="1" w:styleId="62409B49C7C145A0BF7E7E23F0294868">
    <w:name w:val="62409B49C7C145A0BF7E7E23F0294868"/>
  </w:style>
  <w:style w:type="paragraph" w:customStyle="1" w:styleId="749994FD846D4A79B204D48D7E1F731A">
    <w:name w:val="749994FD846D4A79B204D48D7E1F731A"/>
  </w:style>
  <w:style w:type="paragraph" w:customStyle="1" w:styleId="6D465C7A22604AF8BB30A7FD72F4F40F">
    <w:name w:val="6D465C7A22604AF8BB30A7FD72F4F40F"/>
  </w:style>
  <w:style w:type="paragraph" w:customStyle="1" w:styleId="7BC1B1C79ECC40DFB3D715FD5BA897D2">
    <w:name w:val="7BC1B1C79ECC40DFB3D715FD5BA897D2"/>
  </w:style>
  <w:style w:type="paragraph" w:customStyle="1" w:styleId="8363C4071E8541648B4E02F3707BA179">
    <w:name w:val="8363C4071E8541648B4E02F3707BA179"/>
  </w:style>
  <w:style w:type="paragraph" w:customStyle="1" w:styleId="C95B3301406A45FFA6127009ECABC3C4">
    <w:name w:val="C95B3301406A45FFA6127009ECABC3C4"/>
  </w:style>
  <w:style w:type="paragraph" w:customStyle="1" w:styleId="42BFC46C96034294A4E93BB86C416B67">
    <w:name w:val="42BFC46C96034294A4E93BB86C416B67"/>
  </w:style>
  <w:style w:type="paragraph" w:customStyle="1" w:styleId="F025A75ADA5A47DAB011D0B6B02F25A2">
    <w:name w:val="F025A75ADA5A47DAB011D0B6B02F25A2"/>
  </w:style>
  <w:style w:type="paragraph" w:customStyle="1" w:styleId="ED72ABD603BE4934ACC9694C0E517917">
    <w:name w:val="ED72ABD603BE4934ACC9694C0E517917"/>
  </w:style>
  <w:style w:type="paragraph" w:customStyle="1" w:styleId="43AEE70B9FFE4E06B77BCE69214DC2D3">
    <w:name w:val="43AEE70B9FFE4E06B77BCE69214DC2D3"/>
    <w:rsid w:val="001978EB"/>
  </w:style>
  <w:style w:type="paragraph" w:customStyle="1" w:styleId="D2F9E76441594CE19BF861B6297C7E0A">
    <w:name w:val="D2F9E76441594CE19BF861B6297C7E0A"/>
    <w:rsid w:val="001978EB"/>
  </w:style>
  <w:style w:type="paragraph" w:customStyle="1" w:styleId="17949CCA7C2C47189FC8CCF6E2E301A8">
    <w:name w:val="17949CCA7C2C47189FC8CCF6E2E301A8"/>
    <w:rsid w:val="00250126"/>
  </w:style>
  <w:style w:type="paragraph" w:customStyle="1" w:styleId="C84E18B1FB664427928AE59960F5A0EC">
    <w:name w:val="C84E18B1FB664427928AE59960F5A0EC"/>
    <w:rsid w:val="00250126"/>
  </w:style>
  <w:style w:type="paragraph" w:customStyle="1" w:styleId="05AB367F25B748038DC2C03F6FD7CDEF">
    <w:name w:val="05AB367F25B748038DC2C03F6FD7CDEF"/>
    <w:rsid w:val="00250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4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Lovey</dc:creator>
  <cp:keywords/>
  <dc:description/>
  <cp:lastModifiedBy>gurinder nanda</cp:lastModifiedBy>
  <cp:revision>5</cp:revision>
  <dcterms:created xsi:type="dcterms:W3CDTF">2019-10-10T22:23:00Z</dcterms:created>
  <dcterms:modified xsi:type="dcterms:W3CDTF">2019-10-10T23:31:00Z</dcterms:modified>
  <cp:category/>
</cp:coreProperties>
</file>